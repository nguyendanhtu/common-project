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C5B" w:rsidRPr="00BE6E23" w:rsidRDefault="00296C5B" w:rsidP="00296C5B">
      <w:pPr>
        <w:rPr>
          <w:rFonts w:ascii="VNI-Upital" w:hAnsi="VNI-Upital"/>
          <w:i/>
          <w:sz w:val="32"/>
          <w:szCs w:val="36"/>
        </w:rPr>
      </w:pPr>
    </w:p>
    <w:p w:rsidR="00296C5B" w:rsidRPr="00C75FD0" w:rsidRDefault="00296C5B" w:rsidP="00296C5B">
      <w:pPr>
        <w:pStyle w:val="BodyTextIndent"/>
        <w:rPr>
          <w:color w:val="0000FF"/>
          <w:sz w:val="40"/>
          <w:szCs w:val="40"/>
        </w:rPr>
      </w:pPr>
      <w:r w:rsidRPr="00C75FD0">
        <w:rPr>
          <w:color w:val="0000FF"/>
          <w:sz w:val="40"/>
          <w:szCs w:val="40"/>
        </w:rPr>
        <w:t>Yeâu caàu cuûa baøi: Taïo Header vaø Footer coù noäi dung nhö sau:</w:t>
      </w:r>
    </w:p>
    <w:p w:rsidR="00296C5B" w:rsidRPr="00C75FD0" w:rsidRDefault="00296C5B" w:rsidP="00296C5B">
      <w:pPr>
        <w:pStyle w:val="BodyTextIndent"/>
        <w:rPr>
          <w:color w:val="0000FF"/>
          <w:sz w:val="40"/>
          <w:szCs w:val="40"/>
        </w:rPr>
      </w:pPr>
      <w:r w:rsidRPr="00C75FD0">
        <w:rPr>
          <w:color w:val="0000FF"/>
          <w:sz w:val="40"/>
          <w:szCs w:val="40"/>
        </w:rPr>
        <w:t xml:space="preserve">Header: Nguyeãn Bænh Khieâm baäc thaày cuûa theá kyû XVI </w:t>
      </w:r>
    </w:p>
    <w:p w:rsidR="00296C5B" w:rsidRPr="00C75FD0" w:rsidRDefault="00296C5B" w:rsidP="00296C5B">
      <w:pPr>
        <w:pStyle w:val="BodyTextIndent"/>
        <w:rPr>
          <w:color w:val="0000FF"/>
          <w:sz w:val="40"/>
          <w:szCs w:val="40"/>
        </w:rPr>
      </w:pPr>
      <w:r w:rsidRPr="00C75FD0">
        <w:rPr>
          <w:color w:val="0000FF"/>
          <w:sz w:val="40"/>
          <w:szCs w:val="40"/>
        </w:rPr>
        <w:t>Footer: Cheøn Ngaøy naèm ôû giöõa vaø Soá Trang ôû goùc phaûi</w:t>
      </w:r>
    </w:p>
    <w:p w:rsidR="00296C5B" w:rsidRPr="002001DF" w:rsidRDefault="00296C5B" w:rsidP="00296C5B">
      <w:pPr>
        <w:pStyle w:val="BodyTextIndent"/>
        <w:rPr>
          <w:i/>
          <w:sz w:val="36"/>
          <w:szCs w:val="36"/>
        </w:rPr>
      </w:pPr>
    </w:p>
    <w:p w:rsidR="00296C5B" w:rsidRDefault="00296C5B" w:rsidP="00296C5B">
      <w:pPr>
        <w:pStyle w:val="Heading1"/>
        <w:rPr>
          <w:b w:val="0"/>
          <w:color w:val="FF0000"/>
          <w:sz w:val="32"/>
          <w:szCs w:val="32"/>
        </w:rPr>
      </w:pPr>
      <w:r w:rsidRPr="00847C0B">
        <w:rPr>
          <w:b w:val="0"/>
          <w:color w:val="FF0000"/>
          <w:sz w:val="32"/>
          <w:szCs w:val="32"/>
        </w:rPr>
        <w:t>NGUYEÃN BÆNH KHIEÂM BAÄC THAÀY CUÛA THEÁ KYÛ XVI</w:t>
      </w:r>
    </w:p>
    <w:p w:rsidR="00296C5B" w:rsidRPr="00847C0B" w:rsidRDefault="00296C5B" w:rsidP="00296C5B"/>
    <w:p w:rsidR="00296C5B" w:rsidRPr="00BE6E23" w:rsidRDefault="00296C5B" w:rsidP="00296C5B">
      <w:pPr>
        <w:rPr>
          <w:sz w:val="28"/>
          <w:szCs w:val="28"/>
        </w:rPr>
      </w:pPr>
      <w:r w:rsidRPr="00BE6E23">
        <w:rPr>
          <w:sz w:val="28"/>
          <w:szCs w:val="28"/>
        </w:rPr>
        <w:t>Treân nhaønh tre cong cong con chim chích choøe hoùt vang roài voã caùnh bay vuùt vaøo voøm trôøi xanh bieác. Tröôùc saân moät ngoâi nhaø nhoû ôû laøng Trung Am, Haûi Phoøng coù hai cha con ñang ngoài chôi ñuøa. Ngöôøi meï vöøa le te caép roå ñi chôï. Ngöôøi cha vöøa keùo ñaøn vöøa haùt cho moät ñöùa treû môùi leân taùm nhöng troâng raát thoâng minh, ñónh ngoä nghe. Gioïng oâng nhòp theo tieáng ñaøn:</w:t>
      </w:r>
    </w:p>
    <w:p w:rsidR="00296C5B" w:rsidRPr="00BE6E23" w:rsidRDefault="00296C5B" w:rsidP="00296C5B">
      <w:pPr>
        <w:rPr>
          <w:sz w:val="28"/>
          <w:szCs w:val="28"/>
        </w:rPr>
      </w:pPr>
      <w:r w:rsidRPr="00BE6E23">
        <w:rPr>
          <w:sz w:val="28"/>
          <w:szCs w:val="28"/>
        </w:rPr>
        <w:t>-Nguyeät treo cung, nguyeät treo cung…</w:t>
      </w:r>
    </w:p>
    <w:p w:rsidR="00296C5B" w:rsidRPr="00BE6E23" w:rsidRDefault="00296C5B" w:rsidP="00296C5B">
      <w:pPr>
        <w:rPr>
          <w:sz w:val="28"/>
          <w:szCs w:val="28"/>
        </w:rPr>
      </w:pPr>
      <w:r w:rsidRPr="00BE6E23">
        <w:rPr>
          <w:sz w:val="28"/>
          <w:szCs w:val="28"/>
        </w:rPr>
        <w:t>Khoâng ngôø luùc oâng nhaém maét lim dim thöôûng thöùc caâu haùt cuûa mình thì caäu beù buoác mieäng haùt theo:</w:t>
      </w:r>
    </w:p>
    <w:p w:rsidR="00296C5B" w:rsidRPr="00BE6E23" w:rsidRDefault="00296C5B" w:rsidP="00296C5B">
      <w:pPr>
        <w:rPr>
          <w:sz w:val="28"/>
          <w:szCs w:val="28"/>
        </w:rPr>
      </w:pPr>
      <w:r w:rsidRPr="00BE6E23">
        <w:rPr>
          <w:sz w:val="28"/>
          <w:szCs w:val="28"/>
        </w:rPr>
        <w:t>-Vòn tay tieân, nheï nheï rung.</w:t>
      </w:r>
    </w:p>
    <w:p w:rsidR="00296C5B" w:rsidRPr="00BE6E23" w:rsidRDefault="00296C5B" w:rsidP="00296C5B">
      <w:pPr>
        <w:rPr>
          <w:sz w:val="28"/>
          <w:szCs w:val="28"/>
        </w:rPr>
      </w:pPr>
      <w:r w:rsidRPr="00BE6E23">
        <w:rPr>
          <w:sz w:val="28"/>
          <w:szCs w:val="28"/>
        </w:rPr>
        <w:t>Ngöôøi cha heát söùc ngaïc nhieân vaø thích thuù. Khi vôï ñi chôï veà oâng keå laïi cho baø nghe vaø khen con heát lôøi. Naøo ngôø vôï oâng quaéc maét giaän döõ:</w:t>
      </w:r>
    </w:p>
    <w:p w:rsidR="00296C5B" w:rsidRPr="00BE6E23" w:rsidRDefault="00296C5B" w:rsidP="00296C5B">
      <w:pPr>
        <w:rPr>
          <w:sz w:val="28"/>
          <w:szCs w:val="28"/>
        </w:rPr>
      </w:pPr>
      <w:r w:rsidRPr="00BE6E23">
        <w:rPr>
          <w:sz w:val="28"/>
          <w:szCs w:val="28"/>
        </w:rPr>
        <w:t>-Hay ho gì chuyeän aáy! Nguyeät bieåu töôøng cho baày toâi, sao laïi neâu ra cho con? Nuoâi con thì daïy noù thaønh vua chuùa, chöù ai laïi mong noù thaønh toâi tôù?</w:t>
      </w:r>
    </w:p>
    <w:p w:rsidR="00296C5B" w:rsidRPr="00BE6E23" w:rsidRDefault="00296C5B" w:rsidP="00296C5B">
      <w:pPr>
        <w:rPr>
          <w:sz w:val="28"/>
          <w:szCs w:val="28"/>
        </w:rPr>
      </w:pPr>
      <w:r w:rsidRPr="00BE6E23">
        <w:rPr>
          <w:sz w:val="28"/>
          <w:szCs w:val="28"/>
        </w:rPr>
        <w:t>Roài moät laàn khaùc, khi ñuøa chôi vôùi con, baø meï ñaï daïy con caâu haùt:</w:t>
      </w:r>
    </w:p>
    <w:p w:rsidR="00296C5B" w:rsidRPr="00BE6E23" w:rsidRDefault="00296C5B" w:rsidP="00296C5B">
      <w:pPr>
        <w:rPr>
          <w:sz w:val="28"/>
          <w:szCs w:val="28"/>
        </w:rPr>
      </w:pPr>
      <w:r w:rsidRPr="00BE6E23">
        <w:rPr>
          <w:sz w:val="28"/>
          <w:szCs w:val="28"/>
        </w:rPr>
        <w:t>-Boáng boáng bang bang, ngaøy mai con lôùn con töïa ngai vaøng!</w:t>
      </w:r>
    </w:p>
    <w:p w:rsidR="00296C5B" w:rsidRPr="00BE6E23" w:rsidRDefault="00296C5B" w:rsidP="00296C5B">
      <w:pPr>
        <w:rPr>
          <w:sz w:val="28"/>
          <w:szCs w:val="28"/>
        </w:rPr>
      </w:pPr>
      <w:r w:rsidRPr="00BE6E23">
        <w:rPr>
          <w:sz w:val="28"/>
          <w:szCs w:val="28"/>
        </w:rPr>
        <w:t>Ngöôøi cha nghe caâu haùt aáy sôï quaù vì trieàu ñình bieát ñöôïc thoø ñöùt ñaàu nhö chôi! Oâng beøn söûa laïi:</w:t>
      </w:r>
    </w:p>
    <w:p w:rsidR="00296C5B" w:rsidRPr="00BE6E23" w:rsidRDefault="00296C5B" w:rsidP="00296C5B">
      <w:pPr>
        <w:rPr>
          <w:sz w:val="28"/>
          <w:szCs w:val="28"/>
        </w:rPr>
      </w:pPr>
      <w:r w:rsidRPr="00BE6E23">
        <w:rPr>
          <w:sz w:val="28"/>
          <w:szCs w:val="28"/>
        </w:rPr>
        <w:t>-Boáng boáng bang bang, ngaøy sau con lôùn con vòn ngai vaøng!</w:t>
      </w:r>
    </w:p>
    <w:p w:rsidR="00296C5B" w:rsidRPr="00BE6E23" w:rsidRDefault="00296C5B" w:rsidP="00296C5B">
      <w:pPr>
        <w:rPr>
          <w:sz w:val="28"/>
          <w:szCs w:val="28"/>
        </w:rPr>
      </w:pPr>
      <w:r w:rsidRPr="00BE6E23">
        <w:rPr>
          <w:sz w:val="28"/>
          <w:szCs w:val="28"/>
        </w:rPr>
        <w:t xml:space="preserve">Thaáy choàng söûa laïi nhö vaäy, baø vôï böïc mình laém. Sau ñoù baø boû veà queâ nhaø, ñi ngao du sôn thuyû vaø nghieân cöùu phong thuyû. Caäu beù thoâng minh naøy veà sau laø moät nhaân vaät löøng laãy trong theá kyû 16. Ñoù laø Nguyeãn Bænh Khieâm. Thaày sinh </w:t>
      </w:r>
      <w:r w:rsidRPr="00BE6E23">
        <w:rPr>
          <w:sz w:val="28"/>
          <w:szCs w:val="28"/>
        </w:rPr>
        <w:lastRenderedPageBreak/>
        <w:t>ngaøy moàng 6 thaùng 4 naêm Taân Hôïi (1491) taïi laøng Trung Am, huyeän Vónh Laïi (nay huyeän Vónh Baûo, ngoaïi thaønh Haûi Phoøng). Cha thaày laø Vaên Ñònh, hoïc gioûi, laøm ñeán chöùc Thaùi Baûo Nghieâm Quaän coâng. Meï laø Nhöõ Thò Thuïc cuõng laø ngöôøi coù hoïc vaán uyeân baùc. Ngay töø nhoû, Nguyeãn Bænh Khieâm ñaõ ñöôïc meï daïy laøm thô quoác aâm, ñem Töù thö Nguõ kinh ra giaûi nghóa cho, Khieâm hoïc ñeán ñaâu nhôù ñeán ñoù. Meï Khieâm raát kyø voïng vaøo con mình, vì theá baø heát söùc giaän khi thaáy choàng khoâng cuøng moät chí höôùng. Sau khi meï boû veà queâ nhaø vì maâu thuaãn vôùi cha, Nguyeãn Bænh Khieâm theo hoïc vôùi thaày Döông Ñöùc Nhan – quan Hoä boä thöôïng thö veà höu. Sau nghe tieáng thaày Baûng nhaõn Löông Ñaéc Baèng laø ngöôøi uyeân thoâng, vaên chöông toùt vôøi nhaát trong thieân haï, Nguyeãn Bænh Khieâm laïi laën loäi theo hoïc. Töông truyeàn khi Löông Ñaéc Baèng ñi söù sang Trung Quoác thì ñöôïc con chaùu cuûa Löông Nhöõ Hoäc soáng löu laïc ôû Yeân Kinh cho boä saùch quyù – boä Thaùi aát thaàn kinh, töùc Thaùi Huyeàn Kinh. Nguyeãn Bænh Khieâm may maén ñöôïc thaày truyeàn cho boä saùch naøy. Tuy hoïc gioûi nhöng Nguyeãn Bænh Khieâm khoâng ñi thi. Luùc baáy giôø, nhaø Leâ suy ñoán vaø bò nhaø Maïc cöôùp ngoâi, thôøi theá roái ren, nhaân daân cöïc khoå muoân phaàn, Nguyeãn Bænh Khieâm truùt taâm söï qua nhöõng baøi thô nhö:</w:t>
      </w:r>
    </w:p>
    <w:p w:rsidR="00296C5B" w:rsidRPr="00BE6E23" w:rsidRDefault="00296C5B" w:rsidP="00296C5B">
      <w:pPr>
        <w:rPr>
          <w:sz w:val="28"/>
          <w:szCs w:val="28"/>
        </w:rPr>
      </w:pPr>
      <w:r w:rsidRPr="00BE6E23">
        <w:rPr>
          <w:sz w:val="28"/>
          <w:szCs w:val="28"/>
        </w:rPr>
        <w:t xml:space="preserve">Non soâng naøo phaûi buoåi bình thôøi </w:t>
      </w:r>
    </w:p>
    <w:p w:rsidR="00296C5B" w:rsidRPr="00BE6E23" w:rsidRDefault="00296C5B" w:rsidP="00296C5B">
      <w:pPr>
        <w:rPr>
          <w:sz w:val="28"/>
          <w:szCs w:val="28"/>
        </w:rPr>
      </w:pPr>
      <w:r w:rsidRPr="00BE6E23">
        <w:rPr>
          <w:sz w:val="28"/>
          <w:szCs w:val="28"/>
        </w:rPr>
        <w:t>Thuø ñaùnh nhau chi kheùo nöïc cöôøi</w:t>
      </w:r>
    </w:p>
    <w:p w:rsidR="00296C5B" w:rsidRPr="00BE6E23" w:rsidRDefault="00296C5B" w:rsidP="00296C5B">
      <w:pPr>
        <w:rPr>
          <w:sz w:val="28"/>
          <w:szCs w:val="28"/>
        </w:rPr>
      </w:pPr>
      <w:r w:rsidRPr="00BE6E23">
        <w:rPr>
          <w:sz w:val="28"/>
          <w:szCs w:val="28"/>
        </w:rPr>
        <w:t>Caù vöïc chim loàng ai khieán ñuoåi</w:t>
      </w:r>
    </w:p>
    <w:p w:rsidR="00296C5B" w:rsidRPr="00BE6E23" w:rsidRDefault="00296C5B" w:rsidP="00296C5B">
      <w:pPr>
        <w:rPr>
          <w:sz w:val="28"/>
          <w:szCs w:val="28"/>
        </w:rPr>
      </w:pPr>
      <w:r w:rsidRPr="00BE6E23">
        <w:rPr>
          <w:sz w:val="28"/>
          <w:szCs w:val="28"/>
        </w:rPr>
        <w:t>Nuùi thaây, soâng maùu thaûm ñaày nôi!</w:t>
      </w:r>
    </w:p>
    <w:p w:rsidR="00296C5B" w:rsidRPr="00BE6E23" w:rsidRDefault="00296C5B" w:rsidP="00296C5B">
      <w:pPr>
        <w:rPr>
          <w:sz w:val="28"/>
          <w:szCs w:val="28"/>
        </w:rPr>
      </w:pPr>
      <w:r w:rsidRPr="00BE6E23">
        <w:rPr>
          <w:sz w:val="28"/>
          <w:szCs w:val="28"/>
        </w:rPr>
        <w:t>Ngao ngaùn tröôùc cuoäc chieán tranh phi nghóa cuûa theá luïc phong kieán, sau khi thaày Löông Ñaéc Baèng ra kinh ñoâ theo lôùi trieäu cuûa vua Leâ Töông Döïc (1509 – 1516) thì Nguyeãn Bænh Khieâm trôû veà queâ vaø daãn theo con cuûa thaày laø Löông Höõu Khaùnh ñeå reøn luyeän cho neân ngöôøi. Cuoäc ñôøi daïy hoïc cuûa Nguyeãn Bænh Khieâm baét ñaàu töø nhöõng naêm thaùng naøy (1510). Trong hôn hai möôi naêm daïy hoïc, thaày ñaõ ñaøo taïo nhieàu nhaân taøi cho ñaát nöôùc. Coù theå keå ñeán vaøi ngöôøi trong soá hoï nhö Löông Höõu Khaùnh sau khi thi ñoã cöû nhaân ra phoø Leâ, choáng Maïc laøm ñeán Thöôïng thö boä Binh, töôùc Ñaït Quaän Coâng. Hay Phuøng Khaéc Khoan ñöôïc nhaân daân toân laø Traïng Buøng. Hoaëc laø Nguyeãn Döõ taùc giaû Tuyeàn kyø maïn luïc ñöôïc ngöôøi ñôøi sau khen laø”thieân coå kyø buùt”; taùc phaåm naøy tröôùc khi phoå bieán ñaõ ñöôïc thaày Nguyeãn Bænh Khieâm hieäu ñính. Soá hoïc troø gioûi cuûa thaày nhieàu laém, thaày daïy hoïc raát nghieâm, vôùi hoïc troø löôøi thì thaày khuyeân raên:</w:t>
      </w:r>
    </w:p>
    <w:p w:rsidR="00296C5B" w:rsidRPr="00BE6E23" w:rsidRDefault="00296C5B" w:rsidP="00296C5B">
      <w:pPr>
        <w:rPr>
          <w:sz w:val="28"/>
          <w:szCs w:val="28"/>
        </w:rPr>
      </w:pPr>
      <w:r w:rsidRPr="00BE6E23">
        <w:rPr>
          <w:sz w:val="28"/>
          <w:szCs w:val="28"/>
        </w:rPr>
        <w:t>Coù thaân coù cuûa chaúng hay</w:t>
      </w:r>
    </w:p>
    <w:p w:rsidR="00296C5B" w:rsidRPr="00BE6E23" w:rsidRDefault="00296C5B" w:rsidP="00296C5B">
      <w:pPr>
        <w:rPr>
          <w:sz w:val="28"/>
          <w:szCs w:val="28"/>
        </w:rPr>
      </w:pPr>
      <w:r w:rsidRPr="00BE6E23">
        <w:rPr>
          <w:sz w:val="28"/>
          <w:szCs w:val="28"/>
        </w:rPr>
        <w:t>Chaúng hoïc ai hoà truùt chöõ cho</w:t>
      </w:r>
    </w:p>
    <w:p w:rsidR="00296C5B" w:rsidRPr="00BE6E23" w:rsidRDefault="00296C5B" w:rsidP="00296C5B">
      <w:pPr>
        <w:rPr>
          <w:sz w:val="28"/>
          <w:szCs w:val="28"/>
        </w:rPr>
      </w:pPr>
      <w:r w:rsidRPr="00BE6E23">
        <w:rPr>
          <w:sz w:val="28"/>
          <w:szCs w:val="28"/>
        </w:rPr>
        <w:t>Ngaøy vaéng ñoùng loøng ngoài laúng laëng</w:t>
      </w:r>
    </w:p>
    <w:p w:rsidR="00296C5B" w:rsidRPr="00BE6E23" w:rsidRDefault="00296C5B" w:rsidP="00296C5B">
      <w:pPr>
        <w:rPr>
          <w:sz w:val="28"/>
          <w:szCs w:val="28"/>
        </w:rPr>
      </w:pPr>
      <w:r w:rsidRPr="00BE6E23">
        <w:rPr>
          <w:sz w:val="28"/>
          <w:szCs w:val="28"/>
        </w:rPr>
        <w:lastRenderedPageBreak/>
        <w:t>Ñeâm thanh ngöûa thòt ngaøy pho pho</w:t>
      </w:r>
    </w:p>
    <w:p w:rsidR="00296C5B" w:rsidRPr="00BE6E23" w:rsidRDefault="00296C5B" w:rsidP="00296C5B">
      <w:pPr>
        <w:rPr>
          <w:sz w:val="28"/>
          <w:szCs w:val="28"/>
        </w:rPr>
      </w:pPr>
      <w:r w:rsidRPr="00BE6E23">
        <w:rPr>
          <w:sz w:val="28"/>
          <w:szCs w:val="28"/>
        </w:rPr>
        <w:t>Laøm vaên roàng quaïc nhö moâng ngöïc</w:t>
      </w:r>
    </w:p>
    <w:p w:rsidR="00296C5B" w:rsidRPr="00BE6E23" w:rsidRDefault="00296C5B" w:rsidP="00296C5B">
      <w:pPr>
        <w:rPr>
          <w:sz w:val="28"/>
          <w:szCs w:val="28"/>
        </w:rPr>
      </w:pPr>
      <w:r w:rsidRPr="00BE6E23">
        <w:rPr>
          <w:sz w:val="28"/>
          <w:szCs w:val="28"/>
        </w:rPr>
        <w:t>Thaáy gaùi ñi qua ngheách coå coø</w:t>
      </w:r>
    </w:p>
    <w:p w:rsidR="00296C5B" w:rsidRPr="00BE6E23" w:rsidRDefault="00296C5B" w:rsidP="00296C5B">
      <w:pPr>
        <w:rPr>
          <w:sz w:val="28"/>
          <w:szCs w:val="28"/>
        </w:rPr>
      </w:pPr>
      <w:r w:rsidRPr="00BE6E23">
        <w:rPr>
          <w:sz w:val="28"/>
          <w:szCs w:val="28"/>
        </w:rPr>
        <w:t>Beõ maët kia sao maøy chaúng hoå</w:t>
      </w:r>
    </w:p>
    <w:p w:rsidR="00296C5B" w:rsidRPr="00BE6E23" w:rsidRDefault="00296C5B" w:rsidP="00296C5B">
      <w:pPr>
        <w:rPr>
          <w:sz w:val="28"/>
          <w:szCs w:val="28"/>
        </w:rPr>
      </w:pPr>
      <w:r w:rsidRPr="00BE6E23">
        <w:rPr>
          <w:sz w:val="28"/>
          <w:szCs w:val="28"/>
        </w:rPr>
        <w:t>Ai coù con maø hoà gaû cho</w:t>
      </w:r>
    </w:p>
    <w:p w:rsidR="00296C5B" w:rsidRPr="00BE6E23" w:rsidRDefault="00296C5B" w:rsidP="00296C5B">
      <w:pPr>
        <w:rPr>
          <w:sz w:val="28"/>
          <w:szCs w:val="28"/>
        </w:rPr>
      </w:pPr>
      <w:r w:rsidRPr="00BE6E23">
        <w:rPr>
          <w:sz w:val="28"/>
          <w:szCs w:val="28"/>
        </w:rPr>
        <w:t>Baøi thô naøy hoùm hænh ñöôïc cheùp trong toaøn taäp cuûa Nguyeãn Bænh Khieâm, ôû ñoù coù nhieàu chöõ chæ boä phaän cô theå con ngöôøi thaân, loøng, thòt, moâng, coå, maët, maøy! Coù theå, trong thôøi gian naøy, Nguyeãn Bænh Khieâm ñaõ laøm nhieàu thô ñeå giaùo duïc hoïc troø cuûa mình. Khi nghieân cöùu veà cuoäc ñôøi oâng, nhaø vaên Traàn Leâ Saùng cho raèng:”Saùch Ñaïi hoïc vieát:” Caùi hoïc cuûa baäc ñaïi hoïc giaû laø bieát laøm saùng theâm caùi ñöùc saùng, laøm cho daân ñoåi môùi vaø ñaït ñeán möùc chí thieän”. Ñoù laø phöông chaâm sö phaïm xöa, Nguyeãn Bænh Khieâm cuõng theo phöông chaâm ñoù vaø môû roäng theâm. Oâng coù moät baøi vaên vaàn raát daøi maø chuùng toâi ngôø raèng oâng vieát ra ñeà daïy hoïc troø, ñoù laø baøi Caûm höùng, daøi 300 caâu, khaùi quaùt söï sinh thaønh vuõ truï vaø ñaïo lyù laøm ngöôøi (Ba baäc thaày giaùo duïc Vieät Nam). Baøi Caûm höùng naøy, nay ñoïc laïi chuùng ta thaáy raát roõ quan ñieåm giaùo duïc cuûa thaày nhö: Chaúng coù loøng höõu aùi, anh chaúng ra anh. Khoâng coù loøng kính meán, em chaúng ra em. Traû ñuõa, maùu chaûy theâ thaûm, Tranh aên, tay bò huyû thöông…Ai laø ngöôøi bieát raèng choã vui nhaát, chæ laø choã laøm ñieàu kieän maø thoâi. Vieäc coõi ñôøi, khoâng ñoå caùi sai cho ngöôøi. Vieäc coõi aâm, khoâng traùch caùi toäi ôû quæ. Ngöôøi bình thaûn thö thaùi taát soáng laâu, keû cöùng nhaéc cöôøng lieät taát phaûi cheát v.v… Thaät ra, khoâng rieâng gì baøi thô naøy maø haàu heát trong thô cuûa thaày ñeàu mang veû trieát lyù saâu xa nhö thaày töøng quan nieäm:”Oâi, noùi taâm laø noùi veà caùi choã maø chí ñaït tôùi vaäy, maø thô laïi laø ñeå noùi chí” (töïa taäp thô Baïch Vaân Am). Trong phöông phaùp söï phaïm, qua nhöõng truyeàn thuyeát coøn cheùp laïi, chuùng ta thaáy thaày Nguyeãn Bænh Khieâm chuû tröông khuyeán khích hoïc troø töï ñoäng naõo, töï tìm caùch giaûi quyeát thích hôïp nhaát. Chaúng haïn, khi bieát nhaø Leâ ñang trung höng, trong ñeâm toái, thaày ñaõ ñeán ñaäp cuûa nhaø maø hoïc troø Phuøng Khaéc Khoan – tuïc truyeàn laø em cuøng meï khaùc cha vôùi Nguyeãn Bænh Khieâm – ñang troï hoïc, noùi:</w:t>
      </w:r>
    </w:p>
    <w:p w:rsidR="00296C5B" w:rsidRPr="00BE6E23" w:rsidRDefault="00296C5B" w:rsidP="00296C5B">
      <w:pPr>
        <w:rPr>
          <w:sz w:val="28"/>
          <w:szCs w:val="28"/>
        </w:rPr>
      </w:pPr>
      <w:r w:rsidRPr="00BE6E23">
        <w:rPr>
          <w:sz w:val="28"/>
          <w:szCs w:val="28"/>
        </w:rPr>
        <w:t>-Gaø ñaõ gaùy roài, sao khoâng ngoài daäy thoåi côm aên, coøn naèm maõi ñoù ö?</w:t>
      </w:r>
    </w:p>
    <w:p w:rsidR="00296C5B" w:rsidRPr="00BE6E23" w:rsidRDefault="00296C5B" w:rsidP="00296C5B">
      <w:pPr>
        <w:rPr>
          <w:sz w:val="28"/>
          <w:szCs w:val="28"/>
        </w:rPr>
      </w:pPr>
      <w:r w:rsidRPr="00BE6E23">
        <w:rPr>
          <w:sz w:val="28"/>
          <w:szCs w:val="28"/>
        </w:rPr>
        <w:t xml:space="preserve">Phuøng bieát yù thaày, lieàn trôû daäy laïy taï thaày roài khaên goùi leân ñöôøng. Quaû nhieân veà sau, Phuøng trôû thaønh coâng thaàn baäc nhaát cuûa nhaø Leâ, ñöôïc phong töôùc Mai Quaän Coâng. Hoaëc tröôøng hôïp Nguyeãn Döõ, thaày ñaõ giuùp söûa chöõa töøng caâu vaên ñeå coù ñöôïc buùt phaùp “nghìn ñôøi hieám coù”! Thaày coøn ñem nhöõng ñieàu nhaân nghóa ra ñeå daïy hoïc troø: Traêm hoï ñöôïc yeân laønh thì ñaïo trò nöôùc ñöôïc yeân laønh. Maát ngaøn </w:t>
      </w:r>
      <w:r w:rsidRPr="00BE6E23">
        <w:rPr>
          <w:sz w:val="28"/>
          <w:szCs w:val="28"/>
        </w:rPr>
        <w:lastRenderedPageBreak/>
        <w:t>vaøng chöù khoâng ñeå maát loøng ngöôøi. Nhöõng lôøi daïy cuûa Nguyeãn Bænh Khieâm ñeán nay vaãn coøn giöõ nguyeân giaù trò.</w:t>
      </w:r>
    </w:p>
    <w:p w:rsidR="00296C5B" w:rsidRPr="00BE6E23" w:rsidRDefault="00296C5B" w:rsidP="00296C5B">
      <w:pPr>
        <w:rPr>
          <w:sz w:val="28"/>
          <w:szCs w:val="28"/>
        </w:rPr>
      </w:pPr>
      <w:r w:rsidRPr="00BE6E23">
        <w:rPr>
          <w:sz w:val="28"/>
          <w:szCs w:val="28"/>
        </w:rPr>
        <w:t>Sau hôn hai möôi naêm daïy hoïc, maõi ñeán naêm 1535 döôùi thôøi Maïc Ñaêng Doanh, thaày môùi ñi thi vaø ñoã Traïng nguyeân. Duø laøm quan ñeán chöùc Taû thò Lang boä Laïi kieâm Ñoâng caùc Ñaïi hoïc só, nhöng thaày vaãn khoâng laáy ñoù laøm troïng. Thaày ñaõ duõng caûm daâng sôù haïch toäi möôøi taùm keû loäng thaàn, xin cheùm ñaàu ñeå laøm göông nhöng khoâng ñöôïc vua chaáp thuaän. Vì theá boïn nònh thaàn caøng gieøm pha, tìm moïi caùch ñeå haïi thaày. Boïn chuùng ñöa Thaùi töû Maïc Phuùc Haûi ñeán hoûi thaày:</w:t>
      </w:r>
    </w:p>
    <w:p w:rsidR="00296C5B" w:rsidRPr="00BE6E23" w:rsidRDefault="00296C5B" w:rsidP="00296C5B">
      <w:pPr>
        <w:rPr>
          <w:sz w:val="28"/>
          <w:szCs w:val="28"/>
        </w:rPr>
      </w:pPr>
      <w:r w:rsidRPr="00BE6E23">
        <w:rPr>
          <w:sz w:val="28"/>
          <w:szCs w:val="28"/>
        </w:rPr>
        <w:t>-Theá naøo laø laøm “laøm toâi khoâng deã”?</w:t>
      </w:r>
    </w:p>
    <w:p w:rsidR="00296C5B" w:rsidRPr="00BE6E23" w:rsidRDefault="00296C5B" w:rsidP="00296C5B">
      <w:pPr>
        <w:rPr>
          <w:sz w:val="28"/>
          <w:szCs w:val="28"/>
        </w:rPr>
      </w:pPr>
      <w:r w:rsidRPr="00BE6E23">
        <w:rPr>
          <w:sz w:val="28"/>
          <w:szCs w:val="28"/>
        </w:rPr>
        <w:t>Bieát tröôùc yù ñoà cuûa boïn nònh thaàn, chæ ñôïi thaày sô hôû laø keát toäi maø cheùm ñaàu, thaày ung dung ñaùp:</w:t>
      </w:r>
    </w:p>
    <w:p w:rsidR="00296C5B" w:rsidRPr="00BE6E23" w:rsidRDefault="00296C5B" w:rsidP="00296C5B">
      <w:pPr>
        <w:rPr>
          <w:sz w:val="28"/>
          <w:szCs w:val="28"/>
        </w:rPr>
      </w:pPr>
      <w:r w:rsidRPr="00BE6E23">
        <w:rPr>
          <w:sz w:val="28"/>
          <w:szCs w:val="28"/>
        </w:rPr>
        <w:t>-Taâu ñieän haï, ñuùng vaäy. Neáu chæ bieát nhaém maét phuï tuøng ñeå vinh thaân phì gia hoaëc duøng möu moâ ñeå ñöa vua vaøo con ñöôøng baù ñaïo thì loãi ñaïo laøm toâi. Coøn nhö bieát heát loøng vì nöôùc, vì daân maø hieán möu cao, ñem lôøi trung chính maø can giaùn vua, thì khoâng nhöõng nghóa vuï cuûa mình laøm troøn maø phuùc laây ñeán traêm hoï. Hôõi oâi laøm toâi nhö theá ñöôïc maáy ngöôøi?</w:t>
      </w:r>
    </w:p>
    <w:p w:rsidR="00296C5B" w:rsidRPr="00BE6E23" w:rsidRDefault="00296C5B" w:rsidP="00296C5B">
      <w:pPr>
        <w:rPr>
          <w:sz w:val="28"/>
          <w:szCs w:val="28"/>
        </w:rPr>
      </w:pPr>
      <w:r w:rsidRPr="00BE6E23">
        <w:rPr>
          <w:sz w:val="28"/>
          <w:szCs w:val="28"/>
        </w:rPr>
        <w:t>Boïn nònh thaàn nghe noùi theá choät daï, chuùng lieàn xuùi Thaùi töû hoûi tieáp:</w:t>
      </w:r>
    </w:p>
    <w:p w:rsidR="00296C5B" w:rsidRPr="00BE6E23" w:rsidRDefault="00296C5B" w:rsidP="00296C5B">
      <w:pPr>
        <w:rPr>
          <w:sz w:val="28"/>
          <w:szCs w:val="28"/>
        </w:rPr>
      </w:pPr>
      <w:r w:rsidRPr="00BE6E23">
        <w:rPr>
          <w:sz w:val="28"/>
          <w:szCs w:val="28"/>
        </w:rPr>
        <w:t>-Theá coøn “laøm vua khoù” ö?</w:t>
      </w:r>
    </w:p>
    <w:p w:rsidR="00296C5B" w:rsidRPr="00BE6E23" w:rsidRDefault="00296C5B" w:rsidP="00296C5B">
      <w:pPr>
        <w:rPr>
          <w:sz w:val="28"/>
          <w:szCs w:val="28"/>
        </w:rPr>
      </w:pPr>
      <w:r w:rsidRPr="00BE6E23">
        <w:rPr>
          <w:sz w:val="28"/>
          <w:szCs w:val="28"/>
        </w:rPr>
        <w:t>Thaày thong thaû ñaùp:</w:t>
      </w:r>
    </w:p>
    <w:p w:rsidR="00296C5B" w:rsidRPr="00BE6E23" w:rsidRDefault="00296C5B" w:rsidP="00296C5B">
      <w:pPr>
        <w:rPr>
          <w:sz w:val="28"/>
          <w:szCs w:val="28"/>
        </w:rPr>
      </w:pPr>
      <w:r w:rsidRPr="00BE6E23">
        <w:rPr>
          <w:sz w:val="28"/>
          <w:szCs w:val="28"/>
        </w:rPr>
        <w:t>-Ñuùng theá.</w:t>
      </w:r>
    </w:p>
    <w:p w:rsidR="00296C5B" w:rsidRPr="00BE6E23" w:rsidRDefault="00296C5B" w:rsidP="00296C5B">
      <w:pPr>
        <w:rPr>
          <w:sz w:val="28"/>
          <w:szCs w:val="28"/>
        </w:rPr>
      </w:pPr>
      <w:r w:rsidRPr="00BE6E23">
        <w:rPr>
          <w:sz w:val="28"/>
          <w:szCs w:val="28"/>
        </w:rPr>
        <w:t>Thaùi töû lieàn noùi raèng, coù ñöôïc ngaøy nay la do coâng ôn cuûa Hoaøng toå bieán nguy thaønh an, ñoåi loaïn thaønh trò thì naøo coù gì laø khoù! Nghe vaäy, thaày chæ mæm cöôøi:</w:t>
      </w:r>
    </w:p>
    <w:p w:rsidR="00296C5B" w:rsidRPr="00BE6E23" w:rsidRDefault="00296C5B" w:rsidP="00296C5B">
      <w:pPr>
        <w:rPr>
          <w:sz w:val="28"/>
          <w:szCs w:val="28"/>
        </w:rPr>
      </w:pPr>
      <w:r w:rsidRPr="00BE6E23">
        <w:rPr>
          <w:sz w:val="28"/>
          <w:szCs w:val="28"/>
        </w:rPr>
        <w:t>-Vaâng, taâu ñieän haï, aân traïch trieàu ñình thaám nhuaàn ñeán traêm hoï. Tuy nhieân, ngu thaàn vaãn nghó ñeán thôøi Nghieâu, Thuaán, chæ nôm nôùp lo sôï trong daân coøn  coø keû ñoùi reùt, ngöôøi ngheøo khoå maø thoâi!</w:t>
      </w:r>
    </w:p>
    <w:p w:rsidR="00296C5B" w:rsidRPr="00BE6E23" w:rsidRDefault="00296C5B" w:rsidP="00296C5B">
      <w:pPr>
        <w:rPr>
          <w:sz w:val="28"/>
          <w:szCs w:val="28"/>
        </w:rPr>
      </w:pPr>
      <w:r w:rsidRPr="00BE6E23">
        <w:rPr>
          <w:sz w:val="28"/>
          <w:szCs w:val="28"/>
        </w:rPr>
        <w:t>Bieát khoâng theå tìm choã sô hôû maø keát toäi ñöôïc Nguyeãn Bænh Khieâm neân boïn nònh thaàn cuøng Thaùi töû caùo töø! Ngao ngaùn tröôùc theá söï nhieãu nhöông, thaày ñaõ haønh ñoäng nhö Chu Vaên An laø xin töø chöùc ñeå veà queâ, tieáp tuïc môû tröôøng daïy hoïc.</w:t>
      </w:r>
    </w:p>
    <w:p w:rsidR="00296C5B" w:rsidRPr="00BE6E23" w:rsidRDefault="00296C5B" w:rsidP="00296C5B">
      <w:pPr>
        <w:rPr>
          <w:sz w:val="28"/>
          <w:szCs w:val="28"/>
        </w:rPr>
      </w:pPr>
      <w:r w:rsidRPr="00BE6E23">
        <w:rPr>
          <w:sz w:val="28"/>
          <w:szCs w:val="28"/>
        </w:rPr>
        <w:t>Thaày cuøng hoïc troø döïng am Baïch Vaân laøm tröôøng, döïng quaùn Trung Taân laøm nôi ñaøm ñaïo. Thaày noùi:</w:t>
      </w:r>
    </w:p>
    <w:p w:rsidR="00296C5B" w:rsidRPr="00BE6E23" w:rsidRDefault="00296C5B" w:rsidP="00296C5B">
      <w:pPr>
        <w:rPr>
          <w:sz w:val="28"/>
          <w:szCs w:val="28"/>
        </w:rPr>
      </w:pPr>
      <w:r w:rsidRPr="00BE6E23">
        <w:rPr>
          <w:sz w:val="28"/>
          <w:szCs w:val="28"/>
        </w:rPr>
        <w:t>-Coù ngöôøi hoûi ta teân quaùn nhö theá coù nghóa laø gì? Ta baûo raèng:”Trung nghóa laø ôû chính giöõa, giöõ  troïn ñöôïc tính thieän laø trung, khoâng giöõa troïn ñöôïc tính thieän thì khoâng phaûi laø trung vaäy. Taân coù nghóa laø beán, khoâng bieát choã ñaùng ñaäu laø laàm beán vaäy.</w:t>
      </w:r>
    </w:p>
    <w:p w:rsidR="00296C5B" w:rsidRPr="00BE6E23" w:rsidRDefault="00296C5B" w:rsidP="00296C5B">
      <w:pPr>
        <w:rPr>
          <w:sz w:val="28"/>
          <w:szCs w:val="28"/>
        </w:rPr>
      </w:pPr>
      <w:r w:rsidRPr="00BE6E23">
        <w:rPr>
          <w:sz w:val="28"/>
          <w:szCs w:val="28"/>
        </w:rPr>
        <w:t>Daïy hoïc ôû am Baïch Vaân thaày thöôøng taâm söï vôùi hoïc troø qua baøi thô:</w:t>
      </w:r>
    </w:p>
    <w:p w:rsidR="00296C5B" w:rsidRPr="00BE6E23" w:rsidRDefault="00296C5B" w:rsidP="00296C5B">
      <w:pPr>
        <w:rPr>
          <w:sz w:val="28"/>
          <w:szCs w:val="28"/>
        </w:rPr>
      </w:pPr>
      <w:r w:rsidRPr="00BE6E23">
        <w:rPr>
          <w:sz w:val="28"/>
          <w:szCs w:val="28"/>
        </w:rPr>
        <w:lastRenderedPageBreak/>
        <w:t>Baïch Vaân am vaéng chim keâu muoän</w:t>
      </w:r>
    </w:p>
    <w:p w:rsidR="00296C5B" w:rsidRPr="00BE6E23" w:rsidRDefault="00296C5B" w:rsidP="00296C5B">
      <w:pPr>
        <w:rPr>
          <w:sz w:val="28"/>
          <w:szCs w:val="28"/>
        </w:rPr>
      </w:pPr>
      <w:r w:rsidRPr="00BE6E23">
        <w:rPr>
          <w:sz w:val="28"/>
          <w:szCs w:val="28"/>
        </w:rPr>
        <w:t>Kim tuyeát doøng thanh caù maùt töôi</w:t>
      </w:r>
    </w:p>
    <w:p w:rsidR="00296C5B" w:rsidRPr="00BE6E23" w:rsidRDefault="00296C5B" w:rsidP="00296C5B">
      <w:pPr>
        <w:rPr>
          <w:sz w:val="28"/>
          <w:szCs w:val="28"/>
        </w:rPr>
      </w:pPr>
      <w:r w:rsidRPr="00BE6E23">
        <w:rPr>
          <w:sz w:val="28"/>
          <w:szCs w:val="28"/>
        </w:rPr>
        <w:t>Öu aùi moät nieàm haèng nhôù chuùa</w:t>
      </w:r>
    </w:p>
    <w:p w:rsidR="00296C5B" w:rsidRPr="00BE6E23" w:rsidRDefault="00296C5B" w:rsidP="00296C5B">
      <w:pPr>
        <w:rPr>
          <w:sz w:val="28"/>
          <w:szCs w:val="28"/>
        </w:rPr>
      </w:pPr>
      <w:r w:rsidRPr="00BE6E23">
        <w:rPr>
          <w:sz w:val="28"/>
          <w:szCs w:val="28"/>
        </w:rPr>
        <w:t>Coâng danh hai chöõ ñaõ nhöôøng ngöôøi</w:t>
      </w:r>
    </w:p>
    <w:p w:rsidR="00296C5B" w:rsidRPr="00BE6E23" w:rsidRDefault="00296C5B" w:rsidP="00296C5B">
      <w:pPr>
        <w:rPr>
          <w:sz w:val="28"/>
          <w:szCs w:val="28"/>
        </w:rPr>
      </w:pPr>
      <w:r w:rsidRPr="00BE6E23">
        <w:rPr>
          <w:sz w:val="28"/>
          <w:szCs w:val="28"/>
        </w:rPr>
        <w:t>Vaø:</w:t>
      </w:r>
    </w:p>
    <w:p w:rsidR="00296C5B" w:rsidRPr="00BE6E23" w:rsidRDefault="00296C5B" w:rsidP="00296C5B">
      <w:pPr>
        <w:rPr>
          <w:sz w:val="28"/>
          <w:szCs w:val="28"/>
        </w:rPr>
      </w:pPr>
      <w:r w:rsidRPr="00BE6E23">
        <w:rPr>
          <w:sz w:val="28"/>
          <w:szCs w:val="28"/>
        </w:rPr>
        <w:t>Aùn saïch haõy coøn aùn saùch cuõ</w:t>
      </w:r>
    </w:p>
    <w:p w:rsidR="00296C5B" w:rsidRPr="00BE6E23" w:rsidRDefault="00296C5B" w:rsidP="00296C5B">
      <w:pPr>
        <w:rPr>
          <w:sz w:val="28"/>
          <w:szCs w:val="28"/>
        </w:rPr>
      </w:pPr>
      <w:r w:rsidRPr="00BE6E23">
        <w:rPr>
          <w:sz w:val="28"/>
          <w:szCs w:val="28"/>
        </w:rPr>
        <w:t>Nöôùc non baïn vôùi nöôùc non nhaø</w:t>
      </w:r>
    </w:p>
    <w:p w:rsidR="00296C5B" w:rsidRPr="00BE6E23" w:rsidRDefault="00296C5B" w:rsidP="00296C5B">
      <w:pPr>
        <w:rPr>
          <w:sz w:val="28"/>
          <w:szCs w:val="28"/>
        </w:rPr>
      </w:pPr>
      <w:r w:rsidRPr="00BE6E23">
        <w:rPr>
          <w:sz w:val="28"/>
          <w:szCs w:val="28"/>
        </w:rPr>
        <w:t>Thaày ñaõ daïy hoïc troø raèng:”Trung vôùi vua, hieáu vôùi cha, thuaän anh em, hoaø vôï choàng, tín baïn beø, ñoù laø trung. Thaáy cuûa khoâng tham, thaáy lôïi khoâng tranh, vui vôùi nghóa maø roäng löôïng vôùi moïi ngöôøi, ñem loøng thaønh ñoái vôùi vieäc, ñoù laø trung”. Thaày coøn daïy:”Chôù cho raèng ñieàu thieän nhoû maø khoâng laøm, vì vieäc laøm ñieàu thieän nhoû laø chuû yeáu ñeå môû ñöôøng laøm thieän. Chôù cho raèng ñieàu aùc nhoû maø cöù laøm, vì khoâng laøm ñieàu aùc nhoû laø caån thaän trong töøng caùi nhoû nhaët”. Coù theå khaúng ñònh thô vaên cuûa thaày laø nhöõng “giaùo trình” quyù baùu trong vieäc giaûng daïy cuûa thaày – ñuùng nhö baùc hoïc Phan Huy Chuù töøng nhaän ñònh veà thaày raèng:”Khoâng moät ngaøy naøo queân ñôøi, loøng lo thöông ñôøi, theå hieän ra vaên thô. Vaên chöông oâng töï nhieân, noùi ra laø thaønh khoâng caàn goït giuõa, giaûn dò maø linh hoaït, khoâng maøu meø maø coù yù vò, ñeàu coù quan heä ñeán vieäc daïy ñôøi”. Khi daïy hoïc ôû am Baïch Vaân, thaày coù hieäu laø Baïch Vaân cö só, do ngoâi tröôøng naèm caïnh soâng Tuyeát Giang neân hoïc troø toân laø Tuyeát Giang phu töû. Tieáng taêm cuûa thaày vang doâi trong caû nöôùc. Caùc hoï Trònh, Leâ, Maïc ñeàu tìm ñeán thaày ñeán xin lôøi chæ giaùo veà nhöõng vieäc heä troïng. Töông truyeàn Nguyeãn Bænh Khieâm coøn ñeå laïi caùc taäp saám kyù coù teân Trình quoác coâng saám kyù – maø nay ta quen goïi laø Saám Traïng Trình. Ngaøy 28.11 naêm Aát Daäu (1585) thaày qua ñôøi, thoï 96 xuaân. Hoïc troø cuõ khaép nôi trong nöôùc veà ñeå tang cho thaày, Ñinh Thôøi Trung ñaõ soaïn baøi vaên teá khoùc thaày vôùi nhöõng caâu:”Hoïc vaán xöùng ñaùng laø thaày thieân haï, tuoåi taùc xöùng ñaùng laø cha thieân haï” vaø:</w:t>
      </w:r>
    </w:p>
    <w:p w:rsidR="00296C5B" w:rsidRPr="00BE6E23" w:rsidRDefault="00296C5B" w:rsidP="00296C5B">
      <w:pPr>
        <w:rPr>
          <w:sz w:val="28"/>
          <w:szCs w:val="28"/>
        </w:rPr>
      </w:pPr>
      <w:r w:rsidRPr="00BE6E23">
        <w:rPr>
          <w:sz w:val="28"/>
          <w:szCs w:val="28"/>
        </w:rPr>
        <w:t>Hoïc taøi chaúng keùm Aâu, Toâ</w:t>
      </w:r>
    </w:p>
    <w:p w:rsidR="00296C5B" w:rsidRPr="00BE6E23" w:rsidRDefault="00296C5B" w:rsidP="00296C5B">
      <w:pPr>
        <w:rPr>
          <w:sz w:val="28"/>
          <w:szCs w:val="28"/>
        </w:rPr>
      </w:pPr>
      <w:r w:rsidRPr="00BE6E23">
        <w:rPr>
          <w:sz w:val="28"/>
          <w:szCs w:val="28"/>
        </w:rPr>
        <w:t>Baûy böôùc neân thô</w:t>
      </w:r>
    </w:p>
    <w:p w:rsidR="00296C5B" w:rsidRPr="00BE6E23" w:rsidRDefault="00296C5B" w:rsidP="00296C5B">
      <w:pPr>
        <w:rPr>
          <w:sz w:val="28"/>
          <w:szCs w:val="28"/>
        </w:rPr>
      </w:pPr>
      <w:r w:rsidRPr="00BE6E23">
        <w:rPr>
          <w:sz w:val="28"/>
          <w:szCs w:val="28"/>
        </w:rPr>
        <w:t>Vaên löïc khoâng nhöôøng Lyù, Ñoã</w:t>
      </w:r>
    </w:p>
    <w:p w:rsidR="00296C5B" w:rsidRPr="00BE6E23" w:rsidRDefault="00296C5B" w:rsidP="00296C5B">
      <w:pPr>
        <w:rPr>
          <w:sz w:val="28"/>
          <w:szCs w:val="28"/>
        </w:rPr>
      </w:pPr>
      <w:r w:rsidRPr="00BE6E23">
        <w:rPr>
          <w:sz w:val="28"/>
          <w:szCs w:val="28"/>
        </w:rPr>
        <w:t>Ñaïo ñaõ neân chính ñaïo quang minh</w:t>
      </w:r>
    </w:p>
    <w:p w:rsidR="00296C5B" w:rsidRPr="00BE6E23" w:rsidRDefault="00296C5B" w:rsidP="00296C5B">
      <w:pPr>
        <w:rPr>
          <w:sz w:val="28"/>
          <w:szCs w:val="28"/>
        </w:rPr>
      </w:pPr>
      <w:r w:rsidRPr="00BE6E23">
        <w:rPr>
          <w:sz w:val="28"/>
          <w:szCs w:val="28"/>
        </w:rPr>
        <w:t>Ngheà chaúng nhöõng töø chöông huaán hoã</w:t>
      </w:r>
    </w:p>
    <w:p w:rsidR="00296C5B" w:rsidRPr="00BE6E23" w:rsidRDefault="00296C5B" w:rsidP="00296C5B">
      <w:pPr>
        <w:rPr>
          <w:sz w:val="28"/>
          <w:szCs w:val="28"/>
        </w:rPr>
      </w:pPr>
      <w:r w:rsidRPr="00BE6E23">
        <w:rPr>
          <w:sz w:val="28"/>
          <w:szCs w:val="28"/>
        </w:rPr>
        <w:t>Saùu boä Thi, Thö xuaát nghóa</w:t>
      </w:r>
    </w:p>
    <w:p w:rsidR="00296C5B" w:rsidRPr="00BE6E23" w:rsidRDefault="00296C5B" w:rsidP="00296C5B">
      <w:pPr>
        <w:rPr>
          <w:sz w:val="28"/>
          <w:szCs w:val="28"/>
        </w:rPr>
      </w:pPr>
      <w:r w:rsidRPr="00BE6E23">
        <w:rPr>
          <w:sz w:val="28"/>
          <w:szCs w:val="28"/>
        </w:rPr>
        <w:t xml:space="preserve">Bôi thuyeàn ñeán beán thaày </w:t>
      </w:r>
      <w:smartTag w:uri="urn:schemas-microsoft-com:office:smarttags" w:element="place">
        <w:r w:rsidRPr="00BE6E23">
          <w:rPr>
            <w:sz w:val="28"/>
            <w:szCs w:val="28"/>
          </w:rPr>
          <w:t>Chu</w:t>
        </w:r>
      </w:smartTag>
      <w:r w:rsidRPr="00BE6E23">
        <w:rPr>
          <w:sz w:val="28"/>
          <w:szCs w:val="28"/>
        </w:rPr>
        <w:t xml:space="preserve"> </w:t>
      </w:r>
    </w:p>
    <w:p w:rsidR="00296C5B" w:rsidRPr="00BE6E23" w:rsidRDefault="00296C5B" w:rsidP="00296C5B">
      <w:pPr>
        <w:rPr>
          <w:sz w:val="28"/>
          <w:szCs w:val="28"/>
        </w:rPr>
      </w:pPr>
      <w:r w:rsidRPr="00BE6E23">
        <w:rPr>
          <w:sz w:val="28"/>
          <w:szCs w:val="28"/>
        </w:rPr>
        <w:t>Moät boä Thaùi Aát thuoäc loøng…</w:t>
      </w:r>
    </w:p>
    <w:p w:rsidR="005B68B7" w:rsidRPr="00296C5B" w:rsidRDefault="00296C5B" w:rsidP="00296C5B">
      <w:pPr>
        <w:rPr>
          <w:szCs w:val="36"/>
        </w:rPr>
      </w:pPr>
      <w:r w:rsidRPr="00BE6E23">
        <w:rPr>
          <w:sz w:val="28"/>
          <w:szCs w:val="28"/>
        </w:rPr>
        <w:lastRenderedPageBreak/>
        <w:t xml:space="preserve">Teá xong, ai naáy khoùc loùc thaûm thieát. Khi aáy vua Maïc Thuaàn Phuùc cuõng sai Khieâm vöông ñem baùch quan veà duï teá, truy phong thaày laø Thaùi phoù Trình quoác coâng. Thaùng gieâng naêm sau, vua phaùt cho sôû taïi ba nghìn quan tieàn laäp ñeàn thôø vaø caáp moät traêm maãu töï ñieàn. Ñeàn ñöôïc döïng ñeà laø:”Maïc trieàu Traïng nguyeân Teå töôùng töø”. Hôn moät traêm naêm sau Tieán só Vuõ Khaâm Laân – danh só ñôøi Leâ – coù soaïn baøi kyù veà thaân theá, cuoäc ñôøi cuûa thaày trong ñoù coù ñoaïn:”Nay toâi ñoïc nhöõng thô vaên coøn laïi cuûa tieân sinh cuõng chaúng khaùc naøo ñöôïc nghe tieáng reo vang khua ngoïc, saùng suûa cuõng chaúng khaùc naøo ñöôïc nghe tieáng reo vaøng khua ngoïc, saùng suûa nhö thaùi döông, röïc rôõ nhö maây maøu, thô thaùi nhö caùi phong vò taém nöôùc soâng Nghi roài leân hoùng maùt ôû Vuõ Vu cuûa Taêng Ñieåm ngaøy xöa. Ñoàng thôøi cuõng nhö thaáy tieân sinh vaø ñöôïc baùi kieán tieân sinh ôû choã ñang ngoài daïy hoïc vaäy. Ngoaøi ra, tieân sinh laïi laø ngöôøi tinh thoâng lyù hoïc, thaáu trieät hoaï phuùc, bieát roõ dó vaõng vaø töông lai, caû traêm ñôøi sau chöa chaéc ñaõ coù ai hôn ñöôïc”. Vaø hôn boán traêm naêm sau, Lòch söû giaùo duïc Vieät </w:t>
      </w:r>
      <w:smartTag w:uri="urn:schemas-microsoft-com:office:smarttags" w:element="country-region">
        <w:smartTag w:uri="urn:schemas-microsoft-com:office:smarttags" w:element="place">
          <w:r w:rsidRPr="00BE6E23">
            <w:rPr>
              <w:sz w:val="28"/>
              <w:szCs w:val="28"/>
            </w:rPr>
            <w:t>Nam</w:t>
          </w:r>
        </w:smartTag>
      </w:smartTag>
      <w:r w:rsidRPr="00BE6E23">
        <w:rPr>
          <w:sz w:val="28"/>
          <w:szCs w:val="28"/>
        </w:rPr>
        <w:t xml:space="preserve"> ñaõ ghi nhaän: Coù theå noùi, Nguyeãn Bænh Khieâm ñaõ daønh quaù nöûa ñôøi mình cho vieäc ñaøo taïo ra nhöõng nhaân taøi cho ñaát nöôùc. OÂng chaúng nhöõng laøm phong phuù lòch söû giaùo duïc nöôùc nhaø treân caùc phöôong dieän tö töôûng, noäi dung, phöông phaùp giaùo duïc maø coøn baèng chính cuoäc ñôøi thanh cao, töï taïi, gaén boù vôùi daân, vôùi nöôùc.</w:t>
      </w:r>
    </w:p>
    <w:sectPr w:rsidR="005B68B7" w:rsidRPr="00296C5B" w:rsidSect="00BD1212">
      <w:headerReference w:type="default" r:id="rId9"/>
      <w:footerReference w:type="default" r:id="rId10"/>
      <w:type w:val="continuous"/>
      <w:pgSz w:w="12240" w:h="15840"/>
      <w:pgMar w:top="851"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AC1" w:rsidRDefault="00A70AC1" w:rsidP="00212401">
      <w:r>
        <w:separator/>
      </w:r>
    </w:p>
  </w:endnote>
  <w:endnote w:type="continuationSeparator" w:id="1">
    <w:p w:rsidR="00A70AC1" w:rsidRDefault="00A70AC1" w:rsidP="002124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NI-Upital">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1B8" w:rsidRDefault="008631B8">
    <w:pPr>
      <w:pStyle w:val="Footer"/>
    </w:pPr>
    <w:r>
      <w:ptab w:relativeTo="margin" w:alignment="center" w:leader="none"/>
    </w:r>
    <w:r w:rsidR="00C75FD0">
      <w:t>22/03/2011</w:t>
    </w:r>
    <w:r>
      <w:ptab w:relativeTo="margin" w:alignment="right" w:leader="none"/>
    </w:r>
    <w:fldSimple w:instr=" PAGE   \* MERGEFORMAT ">
      <w:r w:rsidR="00C75FD0">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AC1" w:rsidRDefault="00A70AC1" w:rsidP="00212401">
      <w:r>
        <w:separator/>
      </w:r>
    </w:p>
  </w:footnote>
  <w:footnote w:type="continuationSeparator" w:id="1">
    <w:p w:rsidR="00A70AC1" w:rsidRDefault="00A70AC1" w:rsidP="002124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1B8" w:rsidRPr="008631B8" w:rsidRDefault="008631B8">
    <w:pPr>
      <w:pStyle w:val="Header"/>
      <w:rPr>
        <w:i/>
      </w:rPr>
    </w:pPr>
    <w:r w:rsidRPr="008631B8">
      <w:rPr>
        <w:i/>
        <w:sz w:val="28"/>
      </w:rPr>
      <w:t>Nguyeãn Bænh Khieâm baäc thaày cuûa theá kyû XVI</w:t>
    </w:r>
  </w:p>
  <w:p w:rsidR="00371D13" w:rsidRDefault="00371D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11.05pt;height:11.05pt" o:bullet="t">
        <v:imagedata r:id="rId1" o:title="msoC"/>
      </v:shape>
    </w:pict>
  </w:numPicBullet>
  <w:abstractNum w:abstractNumId="0">
    <w:nsid w:val="01984AB3"/>
    <w:multiLevelType w:val="hybridMultilevel"/>
    <w:tmpl w:val="60BC84C8"/>
    <w:lvl w:ilvl="0" w:tplc="04090007">
      <w:start w:val="1"/>
      <w:numFmt w:val="bullet"/>
      <w:lvlText w:val=""/>
      <w:lvlPicBulletId w:val="0"/>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F">
      <w:start w:val="1"/>
      <w:numFmt w:val="decimal"/>
      <w:lvlText w:val="%3."/>
      <w:lvlJc w:val="left"/>
      <w:pPr>
        <w:tabs>
          <w:tab w:val="num" w:pos="2160"/>
        </w:tabs>
        <w:ind w:left="2160" w:hanging="360"/>
      </w:pPr>
      <w:rPr>
        <w:rFonts w:hint="default"/>
      </w:rPr>
    </w:lvl>
    <w:lvl w:ilvl="3" w:tplc="04090013">
      <w:start w:val="1"/>
      <w:numFmt w:val="upperRoman"/>
      <w:lvlText w:val="%4."/>
      <w:lvlJc w:val="right"/>
      <w:pPr>
        <w:tabs>
          <w:tab w:val="num" w:pos="2700"/>
        </w:tabs>
        <w:ind w:left="2700" w:hanging="180"/>
      </w:pPr>
      <w:rPr>
        <w:rFonts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3B4B2A"/>
    <w:multiLevelType w:val="hybridMultilevel"/>
    <w:tmpl w:val="C31E0662"/>
    <w:lvl w:ilvl="0" w:tplc="4BF08988">
      <w:start w:val="1"/>
      <w:numFmt w:val="bullet"/>
      <w:lvlText w:val="•"/>
      <w:lvlJc w:val="left"/>
      <w:pPr>
        <w:tabs>
          <w:tab w:val="num" w:pos="720"/>
        </w:tabs>
        <w:ind w:left="720" w:hanging="360"/>
      </w:pPr>
      <w:rPr>
        <w:rFonts w:ascii="Times New Roman" w:hAnsi="Times New Roman" w:hint="default"/>
      </w:rPr>
    </w:lvl>
    <w:lvl w:ilvl="1" w:tplc="8BBE66DE">
      <w:start w:val="1003"/>
      <w:numFmt w:val="bullet"/>
      <w:lvlText w:val="•"/>
      <w:lvlJc w:val="left"/>
      <w:pPr>
        <w:tabs>
          <w:tab w:val="num" w:pos="1440"/>
        </w:tabs>
        <w:ind w:left="1440" w:hanging="360"/>
      </w:pPr>
      <w:rPr>
        <w:rFonts w:ascii="Times New Roman" w:hAnsi="Times New Roman"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2">
    <w:nsid w:val="0FBC4F87"/>
    <w:multiLevelType w:val="hybridMultilevel"/>
    <w:tmpl w:val="73D6574E"/>
    <w:lvl w:ilvl="0" w:tplc="A430683E">
      <w:start w:val="1"/>
      <w:numFmt w:val="bullet"/>
      <w:lvlText w:val=""/>
      <w:lvlJc w:val="left"/>
      <w:pPr>
        <w:ind w:left="9793"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B337F5"/>
    <w:multiLevelType w:val="hybridMultilevel"/>
    <w:tmpl w:val="CE5423B2"/>
    <w:lvl w:ilvl="0" w:tplc="2570B90A">
      <w:start w:val="1"/>
      <w:numFmt w:val="bullet"/>
      <w:lvlText w:val=""/>
      <w:lvlJc w:val="left"/>
      <w:pPr>
        <w:ind w:left="355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869D5"/>
    <w:multiLevelType w:val="hybridMultilevel"/>
    <w:tmpl w:val="DC80C9E2"/>
    <w:lvl w:ilvl="0" w:tplc="04090007">
      <w:start w:val="1"/>
      <w:numFmt w:val="bullet"/>
      <w:lvlText w:val=""/>
      <w:lvlPicBulletId w:val="0"/>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nsid w:val="2F8C38F4"/>
    <w:multiLevelType w:val="hybridMultilevel"/>
    <w:tmpl w:val="5CBC1D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BA6E77"/>
    <w:multiLevelType w:val="hybridMultilevel"/>
    <w:tmpl w:val="129E75B2"/>
    <w:lvl w:ilvl="0" w:tplc="4BF08988">
      <w:start w:val="1"/>
      <w:numFmt w:val="bullet"/>
      <w:lvlText w:val="•"/>
      <w:lvlJc w:val="left"/>
      <w:pPr>
        <w:tabs>
          <w:tab w:val="num" w:pos="720"/>
        </w:tabs>
        <w:ind w:left="720" w:hanging="360"/>
      </w:pPr>
      <w:rPr>
        <w:rFonts w:ascii="Times New Roman" w:hAnsi="Times New Roman" w:hint="default"/>
      </w:rPr>
    </w:lvl>
    <w:lvl w:ilvl="1" w:tplc="04090009">
      <w:start w:val="1"/>
      <w:numFmt w:val="bullet"/>
      <w:lvlText w:val=""/>
      <w:lvlJc w:val="left"/>
      <w:pPr>
        <w:tabs>
          <w:tab w:val="num" w:pos="1440"/>
        </w:tabs>
        <w:ind w:left="1440" w:hanging="360"/>
      </w:pPr>
      <w:rPr>
        <w:rFonts w:ascii="Wingdings" w:hAnsi="Wingdings" w:hint="default"/>
      </w:rPr>
    </w:lvl>
    <w:lvl w:ilvl="2" w:tplc="BFE2B7EA">
      <w:start w:val="1"/>
      <w:numFmt w:val="bullet"/>
      <w:lvlText w:val="•"/>
      <w:lvlJc w:val="left"/>
      <w:pPr>
        <w:tabs>
          <w:tab w:val="num" w:pos="2160"/>
        </w:tabs>
        <w:ind w:left="2160" w:hanging="360"/>
      </w:pPr>
      <w:rPr>
        <w:rFonts w:ascii="Times New Roman" w:hAnsi="Times New Roman" w:hint="default"/>
      </w:rPr>
    </w:lvl>
    <w:lvl w:ilvl="3" w:tplc="26760460">
      <w:start w:val="1"/>
      <w:numFmt w:val="bullet"/>
      <w:lvlText w:val="•"/>
      <w:lvlJc w:val="left"/>
      <w:pPr>
        <w:tabs>
          <w:tab w:val="num" w:pos="2880"/>
        </w:tabs>
        <w:ind w:left="2880" w:hanging="360"/>
      </w:pPr>
      <w:rPr>
        <w:rFonts w:ascii="Times New Roman" w:hAnsi="Times New Roman" w:hint="default"/>
      </w:rPr>
    </w:lvl>
    <w:lvl w:ilvl="4" w:tplc="3CACF24A" w:tentative="1">
      <w:start w:val="1"/>
      <w:numFmt w:val="bullet"/>
      <w:lvlText w:val="•"/>
      <w:lvlJc w:val="left"/>
      <w:pPr>
        <w:tabs>
          <w:tab w:val="num" w:pos="3600"/>
        </w:tabs>
        <w:ind w:left="3600" w:hanging="360"/>
      </w:pPr>
      <w:rPr>
        <w:rFonts w:ascii="Times New Roman" w:hAnsi="Times New Roman" w:hint="default"/>
      </w:rPr>
    </w:lvl>
    <w:lvl w:ilvl="5" w:tplc="A800AB36" w:tentative="1">
      <w:start w:val="1"/>
      <w:numFmt w:val="bullet"/>
      <w:lvlText w:val="•"/>
      <w:lvlJc w:val="left"/>
      <w:pPr>
        <w:tabs>
          <w:tab w:val="num" w:pos="4320"/>
        </w:tabs>
        <w:ind w:left="4320" w:hanging="360"/>
      </w:pPr>
      <w:rPr>
        <w:rFonts w:ascii="Times New Roman" w:hAnsi="Times New Roman" w:hint="default"/>
      </w:rPr>
    </w:lvl>
    <w:lvl w:ilvl="6" w:tplc="CF4C4AE0" w:tentative="1">
      <w:start w:val="1"/>
      <w:numFmt w:val="bullet"/>
      <w:lvlText w:val="•"/>
      <w:lvlJc w:val="left"/>
      <w:pPr>
        <w:tabs>
          <w:tab w:val="num" w:pos="5040"/>
        </w:tabs>
        <w:ind w:left="5040" w:hanging="360"/>
      </w:pPr>
      <w:rPr>
        <w:rFonts w:ascii="Times New Roman" w:hAnsi="Times New Roman" w:hint="default"/>
      </w:rPr>
    </w:lvl>
    <w:lvl w:ilvl="7" w:tplc="0C80E9C8" w:tentative="1">
      <w:start w:val="1"/>
      <w:numFmt w:val="bullet"/>
      <w:lvlText w:val="•"/>
      <w:lvlJc w:val="left"/>
      <w:pPr>
        <w:tabs>
          <w:tab w:val="num" w:pos="5760"/>
        </w:tabs>
        <w:ind w:left="5760" w:hanging="360"/>
      </w:pPr>
      <w:rPr>
        <w:rFonts w:ascii="Times New Roman" w:hAnsi="Times New Roman" w:hint="default"/>
      </w:rPr>
    </w:lvl>
    <w:lvl w:ilvl="8" w:tplc="4C4210AA" w:tentative="1">
      <w:start w:val="1"/>
      <w:numFmt w:val="bullet"/>
      <w:lvlText w:val="•"/>
      <w:lvlJc w:val="left"/>
      <w:pPr>
        <w:tabs>
          <w:tab w:val="num" w:pos="6480"/>
        </w:tabs>
        <w:ind w:left="6480" w:hanging="360"/>
      </w:pPr>
      <w:rPr>
        <w:rFonts w:ascii="Times New Roman" w:hAnsi="Times New Roman" w:hint="default"/>
      </w:rPr>
    </w:lvl>
  </w:abstractNum>
  <w:abstractNum w:abstractNumId="7">
    <w:nsid w:val="3DD96C95"/>
    <w:multiLevelType w:val="hybridMultilevel"/>
    <w:tmpl w:val="BAA6E0D4"/>
    <w:lvl w:ilvl="0" w:tplc="238642E4">
      <w:start w:val="1"/>
      <w:numFmt w:val="bullet"/>
      <w:lvlText w:val=""/>
      <w:lvlJc w:val="left"/>
      <w:pPr>
        <w:ind w:left="3555"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824894"/>
    <w:multiLevelType w:val="hybridMultilevel"/>
    <w:tmpl w:val="45DA2C48"/>
    <w:lvl w:ilvl="0" w:tplc="A430683E">
      <w:start w:val="1"/>
      <w:numFmt w:val="bullet"/>
      <w:lvlText w:val=""/>
      <w:lvlJc w:val="left"/>
      <w:pPr>
        <w:ind w:left="9793" w:hanging="360"/>
      </w:pPr>
      <w:rPr>
        <w:rFonts w:ascii="Wingdings" w:hAnsi="Wingdings" w:hint="default"/>
      </w:rPr>
    </w:lvl>
    <w:lvl w:ilvl="1" w:tplc="0D82AC6E">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9105CE"/>
    <w:multiLevelType w:val="hybridMultilevel"/>
    <w:tmpl w:val="DF0C8E6A"/>
    <w:lvl w:ilvl="0" w:tplc="A8403982">
      <w:start w:val="1"/>
      <w:numFmt w:val="bullet"/>
      <w:lvlText w:val=""/>
      <w:lvlJc w:val="left"/>
      <w:pPr>
        <w:ind w:left="2880" w:hanging="360"/>
      </w:pPr>
      <w:rPr>
        <w:rFonts w:ascii="Wingdings" w:hAnsi="Wingdings" w:hint="default"/>
      </w:rPr>
    </w:lvl>
    <w:lvl w:ilvl="1" w:tplc="04090003">
      <w:start w:val="1"/>
      <w:numFmt w:val="bullet"/>
      <w:lvlText w:val="o"/>
      <w:lvlJc w:val="left"/>
      <w:pPr>
        <w:ind w:left="-2354" w:hanging="360"/>
      </w:pPr>
      <w:rPr>
        <w:rFonts w:ascii="Courier New" w:hAnsi="Courier New" w:cs="Courier New" w:hint="default"/>
      </w:rPr>
    </w:lvl>
    <w:lvl w:ilvl="2" w:tplc="04090005">
      <w:start w:val="1"/>
      <w:numFmt w:val="bullet"/>
      <w:lvlText w:val=""/>
      <w:lvlJc w:val="left"/>
      <w:pPr>
        <w:ind w:left="-1634" w:hanging="360"/>
      </w:pPr>
      <w:rPr>
        <w:rFonts w:ascii="Wingdings" w:hAnsi="Wingdings" w:hint="default"/>
      </w:rPr>
    </w:lvl>
    <w:lvl w:ilvl="3" w:tplc="04090001">
      <w:start w:val="1"/>
      <w:numFmt w:val="bullet"/>
      <w:lvlText w:val=""/>
      <w:lvlJc w:val="left"/>
      <w:pPr>
        <w:ind w:left="-914" w:hanging="360"/>
      </w:pPr>
      <w:rPr>
        <w:rFonts w:ascii="Symbol" w:hAnsi="Symbol" w:hint="default"/>
      </w:rPr>
    </w:lvl>
    <w:lvl w:ilvl="4" w:tplc="04090003">
      <w:start w:val="1"/>
      <w:numFmt w:val="bullet"/>
      <w:lvlText w:val="o"/>
      <w:lvlJc w:val="left"/>
      <w:pPr>
        <w:ind w:left="-194" w:hanging="360"/>
      </w:pPr>
      <w:rPr>
        <w:rFonts w:ascii="Courier New" w:hAnsi="Courier New" w:cs="Courier New" w:hint="default"/>
      </w:rPr>
    </w:lvl>
    <w:lvl w:ilvl="5" w:tplc="04090005">
      <w:start w:val="1"/>
      <w:numFmt w:val="bullet"/>
      <w:lvlText w:val=""/>
      <w:lvlJc w:val="left"/>
      <w:pPr>
        <w:ind w:left="526" w:hanging="360"/>
      </w:pPr>
      <w:rPr>
        <w:rFonts w:ascii="Wingdings" w:hAnsi="Wingdings" w:hint="default"/>
      </w:rPr>
    </w:lvl>
    <w:lvl w:ilvl="6" w:tplc="04090001" w:tentative="1">
      <w:start w:val="1"/>
      <w:numFmt w:val="bullet"/>
      <w:lvlText w:val=""/>
      <w:lvlJc w:val="left"/>
      <w:pPr>
        <w:ind w:left="1246" w:hanging="360"/>
      </w:pPr>
      <w:rPr>
        <w:rFonts w:ascii="Symbol" w:hAnsi="Symbol" w:hint="default"/>
      </w:rPr>
    </w:lvl>
    <w:lvl w:ilvl="7" w:tplc="04090003" w:tentative="1">
      <w:start w:val="1"/>
      <w:numFmt w:val="bullet"/>
      <w:lvlText w:val="o"/>
      <w:lvlJc w:val="left"/>
      <w:pPr>
        <w:ind w:left="1966" w:hanging="360"/>
      </w:pPr>
      <w:rPr>
        <w:rFonts w:ascii="Courier New" w:hAnsi="Courier New" w:cs="Courier New" w:hint="default"/>
      </w:rPr>
    </w:lvl>
    <w:lvl w:ilvl="8" w:tplc="04090005" w:tentative="1">
      <w:start w:val="1"/>
      <w:numFmt w:val="bullet"/>
      <w:lvlText w:val=""/>
      <w:lvlJc w:val="left"/>
      <w:pPr>
        <w:ind w:left="2686" w:hanging="360"/>
      </w:pPr>
      <w:rPr>
        <w:rFonts w:ascii="Wingdings" w:hAnsi="Wingdings" w:hint="default"/>
      </w:rPr>
    </w:lvl>
  </w:abstractNum>
  <w:abstractNum w:abstractNumId="10">
    <w:nsid w:val="49EB092D"/>
    <w:multiLevelType w:val="hybridMultilevel"/>
    <w:tmpl w:val="81A40B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3B0DEE"/>
    <w:multiLevelType w:val="hybridMultilevel"/>
    <w:tmpl w:val="4AACFE5E"/>
    <w:lvl w:ilvl="0" w:tplc="A430683E">
      <w:start w:val="1"/>
      <w:numFmt w:val="bullet"/>
      <w:lvlText w:val=""/>
      <w:lvlJc w:val="left"/>
      <w:pPr>
        <w:ind w:left="9793"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5A38FE"/>
    <w:multiLevelType w:val="hybridMultilevel"/>
    <w:tmpl w:val="2F80AF90"/>
    <w:lvl w:ilvl="0" w:tplc="02BA1284">
      <w:start w:val="1"/>
      <w:numFmt w:val="bullet"/>
      <w:lvlText w:val=""/>
      <w:lvlJc w:val="left"/>
      <w:pPr>
        <w:ind w:left="7524"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B51C43"/>
    <w:multiLevelType w:val="hybridMultilevel"/>
    <w:tmpl w:val="E5CC7DF8"/>
    <w:lvl w:ilvl="0" w:tplc="47587C0E">
      <w:start w:val="1"/>
      <w:numFmt w:val="bullet"/>
      <w:lvlText w:val=""/>
      <w:lvlJc w:val="left"/>
      <w:pPr>
        <w:ind w:left="63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0E762D"/>
    <w:multiLevelType w:val="hybridMultilevel"/>
    <w:tmpl w:val="8D6CC8D0"/>
    <w:lvl w:ilvl="0" w:tplc="0409000F">
      <w:start w:val="1"/>
      <w:numFmt w:val="decimal"/>
      <w:lvlText w:val="%1."/>
      <w:lvlJc w:val="left"/>
      <w:pPr>
        <w:tabs>
          <w:tab w:val="num" w:pos="2160"/>
        </w:tabs>
        <w:ind w:left="2160" w:hanging="360"/>
      </w:p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70F247A1"/>
    <w:multiLevelType w:val="hybridMultilevel"/>
    <w:tmpl w:val="6096F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EC51CA"/>
    <w:multiLevelType w:val="hybridMultilevel"/>
    <w:tmpl w:val="249CBF4A"/>
    <w:lvl w:ilvl="0" w:tplc="0FFCAEF8">
      <w:start w:val="1"/>
      <w:numFmt w:val="bullet"/>
      <w:lvlText w:val=""/>
      <w:lvlJc w:val="left"/>
      <w:pPr>
        <w:tabs>
          <w:tab w:val="num" w:pos="3054"/>
        </w:tabs>
        <w:ind w:left="3054" w:hanging="360"/>
      </w:pPr>
      <w:rPr>
        <w:rFonts w:ascii="Wingdings" w:hAnsi="Wingdings" w:hint="default"/>
      </w:rPr>
    </w:lvl>
    <w:lvl w:ilvl="1" w:tplc="04090007">
      <w:start w:val="1"/>
      <w:numFmt w:val="bullet"/>
      <w:lvlText w:val=""/>
      <w:lvlJc w:val="left"/>
      <w:pPr>
        <w:tabs>
          <w:tab w:val="num" w:pos="3096"/>
        </w:tabs>
        <w:ind w:left="3096" w:hanging="360"/>
      </w:pPr>
      <w:rPr>
        <w:rFonts w:ascii="Wingdings" w:hAnsi="Wingdings" w:hint="default"/>
        <w:sz w:val="16"/>
      </w:rPr>
    </w:lvl>
    <w:lvl w:ilvl="2" w:tplc="04090005" w:tentative="1">
      <w:start w:val="1"/>
      <w:numFmt w:val="bullet"/>
      <w:lvlText w:val=""/>
      <w:lvlJc w:val="left"/>
      <w:pPr>
        <w:tabs>
          <w:tab w:val="num" w:pos="3816"/>
        </w:tabs>
        <w:ind w:left="3816" w:hanging="360"/>
      </w:pPr>
      <w:rPr>
        <w:rFonts w:ascii="Wingdings" w:hAnsi="Wingdings" w:hint="default"/>
      </w:rPr>
    </w:lvl>
    <w:lvl w:ilvl="3" w:tplc="04090001" w:tentative="1">
      <w:start w:val="1"/>
      <w:numFmt w:val="bullet"/>
      <w:lvlText w:val=""/>
      <w:lvlJc w:val="left"/>
      <w:pPr>
        <w:tabs>
          <w:tab w:val="num" w:pos="4536"/>
        </w:tabs>
        <w:ind w:left="4536" w:hanging="360"/>
      </w:pPr>
      <w:rPr>
        <w:rFonts w:ascii="Symbol" w:hAnsi="Symbol" w:hint="default"/>
      </w:rPr>
    </w:lvl>
    <w:lvl w:ilvl="4" w:tplc="04090003" w:tentative="1">
      <w:start w:val="1"/>
      <w:numFmt w:val="bullet"/>
      <w:lvlText w:val="o"/>
      <w:lvlJc w:val="left"/>
      <w:pPr>
        <w:tabs>
          <w:tab w:val="num" w:pos="5256"/>
        </w:tabs>
        <w:ind w:left="5256" w:hanging="360"/>
      </w:pPr>
      <w:rPr>
        <w:rFonts w:ascii="Courier New" w:hAnsi="Courier New" w:hint="default"/>
      </w:rPr>
    </w:lvl>
    <w:lvl w:ilvl="5" w:tplc="04090005" w:tentative="1">
      <w:start w:val="1"/>
      <w:numFmt w:val="bullet"/>
      <w:lvlText w:val=""/>
      <w:lvlJc w:val="left"/>
      <w:pPr>
        <w:tabs>
          <w:tab w:val="num" w:pos="5976"/>
        </w:tabs>
        <w:ind w:left="5976" w:hanging="360"/>
      </w:pPr>
      <w:rPr>
        <w:rFonts w:ascii="Wingdings" w:hAnsi="Wingdings" w:hint="default"/>
      </w:rPr>
    </w:lvl>
    <w:lvl w:ilvl="6" w:tplc="04090001" w:tentative="1">
      <w:start w:val="1"/>
      <w:numFmt w:val="bullet"/>
      <w:lvlText w:val=""/>
      <w:lvlJc w:val="left"/>
      <w:pPr>
        <w:tabs>
          <w:tab w:val="num" w:pos="6696"/>
        </w:tabs>
        <w:ind w:left="6696" w:hanging="360"/>
      </w:pPr>
      <w:rPr>
        <w:rFonts w:ascii="Symbol" w:hAnsi="Symbol" w:hint="default"/>
      </w:rPr>
    </w:lvl>
    <w:lvl w:ilvl="7" w:tplc="04090003" w:tentative="1">
      <w:start w:val="1"/>
      <w:numFmt w:val="bullet"/>
      <w:lvlText w:val="o"/>
      <w:lvlJc w:val="left"/>
      <w:pPr>
        <w:tabs>
          <w:tab w:val="num" w:pos="7416"/>
        </w:tabs>
        <w:ind w:left="7416" w:hanging="360"/>
      </w:pPr>
      <w:rPr>
        <w:rFonts w:ascii="Courier New" w:hAnsi="Courier New" w:hint="default"/>
      </w:rPr>
    </w:lvl>
    <w:lvl w:ilvl="8" w:tplc="04090005" w:tentative="1">
      <w:start w:val="1"/>
      <w:numFmt w:val="bullet"/>
      <w:lvlText w:val=""/>
      <w:lvlJc w:val="left"/>
      <w:pPr>
        <w:tabs>
          <w:tab w:val="num" w:pos="8136"/>
        </w:tabs>
        <w:ind w:left="8136" w:hanging="360"/>
      </w:pPr>
      <w:rPr>
        <w:rFonts w:ascii="Wingdings" w:hAnsi="Wingdings" w:hint="default"/>
      </w:rPr>
    </w:lvl>
  </w:abstractNum>
  <w:num w:numId="1">
    <w:abstractNumId w:val="16"/>
  </w:num>
  <w:num w:numId="2">
    <w:abstractNumId w:val="14"/>
  </w:num>
  <w:num w:numId="3">
    <w:abstractNumId w:val="7"/>
  </w:num>
  <w:num w:numId="4">
    <w:abstractNumId w:val="9"/>
  </w:num>
  <w:num w:numId="5">
    <w:abstractNumId w:val="11"/>
  </w:num>
  <w:num w:numId="6">
    <w:abstractNumId w:val="2"/>
  </w:num>
  <w:num w:numId="7">
    <w:abstractNumId w:val="8"/>
  </w:num>
  <w:num w:numId="8">
    <w:abstractNumId w:val="3"/>
  </w:num>
  <w:num w:numId="9">
    <w:abstractNumId w:val="13"/>
  </w:num>
  <w:num w:numId="10">
    <w:abstractNumId w:val="12"/>
  </w:num>
  <w:num w:numId="11">
    <w:abstractNumId w:val="15"/>
  </w:num>
  <w:num w:numId="12">
    <w:abstractNumId w:val="1"/>
  </w:num>
  <w:num w:numId="13">
    <w:abstractNumId w:val="6"/>
  </w:num>
  <w:num w:numId="14">
    <w:abstractNumId w:val="4"/>
  </w:num>
  <w:num w:numId="15">
    <w:abstractNumId w:val="10"/>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attachedTemplate r:id="rId1"/>
  <w:defaultTabStop w:val="720"/>
  <w:characterSpacingControl w:val="doNotCompress"/>
  <w:hdrShapeDefaults>
    <o:shapedefaults v:ext="edit" spidmax="14338">
      <o:colormenu v:ext="edit" extrusioncolor="red"/>
    </o:shapedefaults>
  </w:hdrShapeDefaults>
  <w:footnotePr>
    <w:footnote w:id="0"/>
    <w:footnote w:id="1"/>
  </w:footnotePr>
  <w:endnotePr>
    <w:endnote w:id="0"/>
    <w:endnote w:id="1"/>
  </w:endnotePr>
  <w:compat/>
  <w:rsids>
    <w:rsidRoot w:val="000428ED"/>
    <w:rsid w:val="00005F97"/>
    <w:rsid w:val="00021F4F"/>
    <w:rsid w:val="000270A4"/>
    <w:rsid w:val="000428ED"/>
    <w:rsid w:val="00047F00"/>
    <w:rsid w:val="00071340"/>
    <w:rsid w:val="00091988"/>
    <w:rsid w:val="00097421"/>
    <w:rsid w:val="000A0ACC"/>
    <w:rsid w:val="000A5689"/>
    <w:rsid w:val="000E091F"/>
    <w:rsid w:val="000F3A62"/>
    <w:rsid w:val="00107597"/>
    <w:rsid w:val="00132A19"/>
    <w:rsid w:val="00156B8C"/>
    <w:rsid w:val="001C7A14"/>
    <w:rsid w:val="001F2716"/>
    <w:rsid w:val="00205548"/>
    <w:rsid w:val="00206ABA"/>
    <w:rsid w:val="00212401"/>
    <w:rsid w:val="00242C2E"/>
    <w:rsid w:val="00296C5B"/>
    <w:rsid w:val="002B2E13"/>
    <w:rsid w:val="002E667C"/>
    <w:rsid w:val="002F7329"/>
    <w:rsid w:val="0030644C"/>
    <w:rsid w:val="003608BE"/>
    <w:rsid w:val="00371D13"/>
    <w:rsid w:val="00397EC8"/>
    <w:rsid w:val="003A0126"/>
    <w:rsid w:val="0041371F"/>
    <w:rsid w:val="0043225F"/>
    <w:rsid w:val="0044681B"/>
    <w:rsid w:val="0044711E"/>
    <w:rsid w:val="0045171F"/>
    <w:rsid w:val="004C538F"/>
    <w:rsid w:val="004C54CC"/>
    <w:rsid w:val="004F1F4B"/>
    <w:rsid w:val="004F7460"/>
    <w:rsid w:val="00502057"/>
    <w:rsid w:val="00534963"/>
    <w:rsid w:val="00566848"/>
    <w:rsid w:val="00590D4A"/>
    <w:rsid w:val="005B68B7"/>
    <w:rsid w:val="005C6A56"/>
    <w:rsid w:val="005F25F1"/>
    <w:rsid w:val="00607C2B"/>
    <w:rsid w:val="00625675"/>
    <w:rsid w:val="006613E5"/>
    <w:rsid w:val="006A3DD9"/>
    <w:rsid w:val="006A5B26"/>
    <w:rsid w:val="006E4455"/>
    <w:rsid w:val="00726483"/>
    <w:rsid w:val="00734272"/>
    <w:rsid w:val="00743AC5"/>
    <w:rsid w:val="00747A51"/>
    <w:rsid w:val="007D06DB"/>
    <w:rsid w:val="007D4478"/>
    <w:rsid w:val="00804243"/>
    <w:rsid w:val="00847807"/>
    <w:rsid w:val="00854F1A"/>
    <w:rsid w:val="00860548"/>
    <w:rsid w:val="008631B8"/>
    <w:rsid w:val="008837CB"/>
    <w:rsid w:val="008A4DFB"/>
    <w:rsid w:val="008A5F9C"/>
    <w:rsid w:val="008C1CFC"/>
    <w:rsid w:val="008D2049"/>
    <w:rsid w:val="009825E0"/>
    <w:rsid w:val="009A41FD"/>
    <w:rsid w:val="00A02943"/>
    <w:rsid w:val="00A108BA"/>
    <w:rsid w:val="00A301DD"/>
    <w:rsid w:val="00A70AC1"/>
    <w:rsid w:val="00AC0AE3"/>
    <w:rsid w:val="00AC0D9C"/>
    <w:rsid w:val="00AC5732"/>
    <w:rsid w:val="00AC78C2"/>
    <w:rsid w:val="00AC78FD"/>
    <w:rsid w:val="00AE4E08"/>
    <w:rsid w:val="00AF3EDE"/>
    <w:rsid w:val="00B20DE2"/>
    <w:rsid w:val="00B97CD3"/>
    <w:rsid w:val="00BA3006"/>
    <w:rsid w:val="00BB435D"/>
    <w:rsid w:val="00BC5B6C"/>
    <w:rsid w:val="00BD1212"/>
    <w:rsid w:val="00BD28C0"/>
    <w:rsid w:val="00BD4F0D"/>
    <w:rsid w:val="00C022AC"/>
    <w:rsid w:val="00C3200F"/>
    <w:rsid w:val="00C67672"/>
    <w:rsid w:val="00C75FD0"/>
    <w:rsid w:val="00C95673"/>
    <w:rsid w:val="00CA1F38"/>
    <w:rsid w:val="00D36D03"/>
    <w:rsid w:val="00D673D0"/>
    <w:rsid w:val="00D67EBB"/>
    <w:rsid w:val="00DC3D10"/>
    <w:rsid w:val="00E3423C"/>
    <w:rsid w:val="00E4480A"/>
    <w:rsid w:val="00E637F3"/>
    <w:rsid w:val="00EA6C1B"/>
    <w:rsid w:val="00EB032F"/>
    <w:rsid w:val="00EB55A6"/>
    <w:rsid w:val="00EB7D36"/>
    <w:rsid w:val="00EC6E9E"/>
    <w:rsid w:val="00EE1898"/>
    <w:rsid w:val="00F026C5"/>
    <w:rsid w:val="00F16989"/>
    <w:rsid w:val="00F2486A"/>
    <w:rsid w:val="00F33578"/>
    <w:rsid w:val="00F355D8"/>
    <w:rsid w:val="00F5230A"/>
    <w:rsid w:val="00F865B4"/>
    <w:rsid w:val="00F93782"/>
    <w:rsid w:val="00FD5B1E"/>
    <w:rsid w:val="00FF63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4338">
      <o:colormenu v:ext="edit" extrusioncolor="red"/>
    </o:shapedefaults>
    <o:shapelayout v:ext="edit">
      <o:idmap v:ext="edit" data="2"/>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Times" w:eastAsiaTheme="minorHAnsi" w:hAnsi="VNI-Times"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EBB"/>
    <w:rPr>
      <w:rFonts w:eastAsia="Times New Roman" w:cs="Times New Roman"/>
      <w:szCs w:val="24"/>
    </w:rPr>
  </w:style>
  <w:style w:type="paragraph" w:styleId="Heading1">
    <w:name w:val="heading 1"/>
    <w:basedOn w:val="Normal"/>
    <w:next w:val="Normal"/>
    <w:link w:val="Heading1Char"/>
    <w:qFormat/>
    <w:rsid w:val="00AC0AE3"/>
    <w:pPr>
      <w:keepNext/>
      <w:overflowPunct w:val="0"/>
      <w:autoSpaceDE w:val="0"/>
      <w:autoSpaceDN w:val="0"/>
      <w:adjustRightInd w:val="0"/>
      <w:textAlignment w:val="baseline"/>
      <w:outlineLvl w:val="0"/>
    </w:pPr>
    <w:rPr>
      <w:b/>
      <w:i/>
      <w:sz w:val="22"/>
      <w:szCs w:val="20"/>
    </w:rPr>
  </w:style>
  <w:style w:type="paragraph" w:styleId="Heading2">
    <w:name w:val="heading 2"/>
    <w:basedOn w:val="Normal"/>
    <w:next w:val="Normal"/>
    <w:link w:val="Heading2Char"/>
    <w:qFormat/>
    <w:rsid w:val="00AC0AE3"/>
    <w:pPr>
      <w:keepNext/>
      <w:overflowPunct w:val="0"/>
      <w:autoSpaceDE w:val="0"/>
      <w:autoSpaceDN w:val="0"/>
      <w:adjustRightInd w:val="0"/>
      <w:textAlignment w:val="baseline"/>
      <w:outlineLvl w:val="1"/>
    </w:pPr>
    <w:rPr>
      <w:sz w:val="28"/>
      <w:szCs w:val="20"/>
    </w:rPr>
  </w:style>
  <w:style w:type="paragraph" w:styleId="Heading3">
    <w:name w:val="heading 3"/>
    <w:basedOn w:val="Normal"/>
    <w:next w:val="Normal"/>
    <w:link w:val="Heading3Char"/>
    <w:qFormat/>
    <w:rsid w:val="00AC0AE3"/>
    <w:pPr>
      <w:keepNext/>
      <w:overflowPunct w:val="0"/>
      <w:autoSpaceDE w:val="0"/>
      <w:autoSpaceDN w:val="0"/>
      <w:adjustRightInd w:val="0"/>
      <w:ind w:left="1440"/>
      <w:textAlignment w:val="baseline"/>
      <w:outlineLvl w:val="2"/>
    </w:pPr>
    <w:rPr>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2401"/>
    <w:pPr>
      <w:tabs>
        <w:tab w:val="center" w:pos="4680"/>
        <w:tab w:val="right" w:pos="9360"/>
      </w:tabs>
    </w:pPr>
  </w:style>
  <w:style w:type="character" w:customStyle="1" w:styleId="HeaderChar">
    <w:name w:val="Header Char"/>
    <w:basedOn w:val="DefaultParagraphFont"/>
    <w:link w:val="Header"/>
    <w:uiPriority w:val="99"/>
    <w:rsid w:val="00212401"/>
  </w:style>
  <w:style w:type="paragraph" w:styleId="Footer">
    <w:name w:val="footer"/>
    <w:basedOn w:val="Normal"/>
    <w:link w:val="FooterChar"/>
    <w:uiPriority w:val="99"/>
    <w:semiHidden/>
    <w:unhideWhenUsed/>
    <w:rsid w:val="00212401"/>
    <w:pPr>
      <w:tabs>
        <w:tab w:val="center" w:pos="4680"/>
        <w:tab w:val="right" w:pos="9360"/>
      </w:tabs>
    </w:pPr>
  </w:style>
  <w:style w:type="character" w:customStyle="1" w:styleId="FooterChar">
    <w:name w:val="Footer Char"/>
    <w:basedOn w:val="DefaultParagraphFont"/>
    <w:link w:val="Footer"/>
    <w:uiPriority w:val="99"/>
    <w:semiHidden/>
    <w:rsid w:val="00212401"/>
  </w:style>
  <w:style w:type="paragraph" w:styleId="BalloonText">
    <w:name w:val="Balloon Text"/>
    <w:basedOn w:val="Normal"/>
    <w:link w:val="BalloonTextChar"/>
    <w:uiPriority w:val="99"/>
    <w:semiHidden/>
    <w:unhideWhenUsed/>
    <w:rsid w:val="00212401"/>
    <w:rPr>
      <w:rFonts w:ascii="Tahoma" w:hAnsi="Tahoma" w:cs="Tahoma"/>
      <w:sz w:val="16"/>
      <w:szCs w:val="16"/>
    </w:rPr>
  </w:style>
  <w:style w:type="character" w:customStyle="1" w:styleId="BalloonTextChar">
    <w:name w:val="Balloon Text Char"/>
    <w:basedOn w:val="DefaultParagraphFont"/>
    <w:link w:val="BalloonText"/>
    <w:uiPriority w:val="99"/>
    <w:semiHidden/>
    <w:rsid w:val="00212401"/>
    <w:rPr>
      <w:rFonts w:ascii="Tahoma" w:hAnsi="Tahoma" w:cs="Tahoma"/>
      <w:sz w:val="16"/>
      <w:szCs w:val="16"/>
    </w:rPr>
  </w:style>
  <w:style w:type="paragraph" w:styleId="Title">
    <w:name w:val="Title"/>
    <w:basedOn w:val="Normal"/>
    <w:link w:val="TitleChar"/>
    <w:qFormat/>
    <w:rsid w:val="00D67EBB"/>
    <w:pPr>
      <w:jc w:val="center"/>
    </w:pPr>
    <w:rPr>
      <w:b/>
      <w:bCs/>
      <w:iCs/>
      <w:sz w:val="38"/>
    </w:rPr>
  </w:style>
  <w:style w:type="character" w:customStyle="1" w:styleId="TitleChar">
    <w:name w:val="Title Char"/>
    <w:basedOn w:val="DefaultParagraphFont"/>
    <w:link w:val="Title"/>
    <w:rsid w:val="00D67EBB"/>
    <w:rPr>
      <w:rFonts w:eastAsia="Times New Roman" w:cs="Times New Roman"/>
      <w:b/>
      <w:bCs/>
      <w:iCs/>
      <w:sz w:val="38"/>
      <w:szCs w:val="24"/>
    </w:rPr>
  </w:style>
  <w:style w:type="character" w:customStyle="1" w:styleId="Heading1Char">
    <w:name w:val="Heading 1 Char"/>
    <w:basedOn w:val="DefaultParagraphFont"/>
    <w:link w:val="Heading1"/>
    <w:rsid w:val="00AC0AE3"/>
    <w:rPr>
      <w:rFonts w:eastAsia="Times New Roman" w:cs="Times New Roman"/>
      <w:b/>
      <w:i/>
      <w:sz w:val="22"/>
      <w:szCs w:val="20"/>
    </w:rPr>
  </w:style>
  <w:style w:type="character" w:customStyle="1" w:styleId="Heading2Char">
    <w:name w:val="Heading 2 Char"/>
    <w:basedOn w:val="DefaultParagraphFont"/>
    <w:link w:val="Heading2"/>
    <w:rsid w:val="00AC0AE3"/>
    <w:rPr>
      <w:rFonts w:eastAsia="Times New Roman" w:cs="Times New Roman"/>
      <w:sz w:val="28"/>
      <w:szCs w:val="20"/>
    </w:rPr>
  </w:style>
  <w:style w:type="character" w:customStyle="1" w:styleId="Heading3Char">
    <w:name w:val="Heading 3 Char"/>
    <w:basedOn w:val="DefaultParagraphFont"/>
    <w:link w:val="Heading3"/>
    <w:rsid w:val="00AC0AE3"/>
    <w:rPr>
      <w:rFonts w:eastAsia="Times New Roman" w:cs="Times New Roman"/>
      <w:sz w:val="28"/>
      <w:szCs w:val="20"/>
    </w:rPr>
  </w:style>
  <w:style w:type="paragraph" w:styleId="BodyText2">
    <w:name w:val="Body Text 2"/>
    <w:basedOn w:val="Normal"/>
    <w:link w:val="BodyText2Char"/>
    <w:rsid w:val="00AC0AE3"/>
    <w:pPr>
      <w:overflowPunct w:val="0"/>
      <w:autoSpaceDE w:val="0"/>
      <w:autoSpaceDN w:val="0"/>
      <w:adjustRightInd w:val="0"/>
      <w:ind w:firstLine="720"/>
      <w:textAlignment w:val="baseline"/>
    </w:pPr>
    <w:rPr>
      <w:b/>
      <w:i/>
      <w:sz w:val="32"/>
      <w:szCs w:val="20"/>
    </w:rPr>
  </w:style>
  <w:style w:type="character" w:customStyle="1" w:styleId="BodyText2Char">
    <w:name w:val="Body Text 2 Char"/>
    <w:basedOn w:val="DefaultParagraphFont"/>
    <w:link w:val="BodyText2"/>
    <w:rsid w:val="00AC0AE3"/>
    <w:rPr>
      <w:rFonts w:eastAsia="Times New Roman" w:cs="Times New Roman"/>
      <w:b/>
      <w:i/>
      <w:sz w:val="32"/>
      <w:szCs w:val="20"/>
    </w:rPr>
  </w:style>
  <w:style w:type="paragraph" w:styleId="ListParagraph">
    <w:name w:val="List Paragraph"/>
    <w:basedOn w:val="Normal"/>
    <w:uiPriority w:val="34"/>
    <w:qFormat/>
    <w:rsid w:val="00071340"/>
    <w:pPr>
      <w:ind w:left="720"/>
      <w:contextualSpacing/>
    </w:pPr>
  </w:style>
  <w:style w:type="paragraph" w:styleId="BodyTextIndent">
    <w:name w:val="Body Text Indent"/>
    <w:basedOn w:val="Normal"/>
    <w:link w:val="BodyTextIndentChar"/>
    <w:uiPriority w:val="99"/>
    <w:unhideWhenUsed/>
    <w:rsid w:val="00BD28C0"/>
    <w:pPr>
      <w:spacing w:after="120"/>
      <w:ind w:left="360"/>
    </w:pPr>
  </w:style>
  <w:style w:type="character" w:customStyle="1" w:styleId="BodyTextIndentChar">
    <w:name w:val="Body Text Indent Char"/>
    <w:basedOn w:val="DefaultParagraphFont"/>
    <w:link w:val="BodyTextIndent"/>
    <w:uiPriority w:val="99"/>
    <w:rsid w:val="00BD28C0"/>
    <w:rPr>
      <w:rFonts w:eastAsia="Times New Roman" w:cs="Times New Roman"/>
      <w:szCs w:val="24"/>
    </w:rPr>
  </w:style>
  <w:style w:type="table" w:styleId="TableGrid">
    <w:name w:val="Table Grid"/>
    <w:basedOn w:val="TableNormal"/>
    <w:rsid w:val="0044681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2">
    <w:name w:val="Body Text Indent 2"/>
    <w:basedOn w:val="Normal"/>
    <w:link w:val="BodyTextIndent2Char"/>
    <w:semiHidden/>
    <w:unhideWhenUsed/>
    <w:rsid w:val="006A3DD9"/>
    <w:pPr>
      <w:spacing w:after="120" w:line="480" w:lineRule="auto"/>
      <w:ind w:left="360"/>
    </w:pPr>
  </w:style>
  <w:style w:type="character" w:customStyle="1" w:styleId="BodyTextIndent2Char">
    <w:name w:val="Body Text Indent 2 Char"/>
    <w:basedOn w:val="DefaultParagraphFont"/>
    <w:link w:val="BodyTextIndent2"/>
    <w:semiHidden/>
    <w:rsid w:val="006A3DD9"/>
    <w:rPr>
      <w:rFonts w:eastAsia="Times New Roman" w:cs="Times New Roman"/>
      <w:szCs w:val="24"/>
    </w:rPr>
  </w:style>
  <w:style w:type="character" w:styleId="PlaceholderText">
    <w:name w:val="Placeholder Text"/>
    <w:basedOn w:val="DefaultParagraphFont"/>
    <w:uiPriority w:val="99"/>
    <w:semiHidden/>
    <w:rsid w:val="005B68B7"/>
    <w:rPr>
      <w:color w:val="808080"/>
    </w:rPr>
  </w:style>
  <w:style w:type="paragraph" w:styleId="NoSpacing">
    <w:name w:val="No Spacing"/>
    <w:link w:val="NoSpacingChar"/>
    <w:uiPriority w:val="1"/>
    <w:qFormat/>
    <w:rsid w:val="00107597"/>
    <w:rPr>
      <w:rFonts w:asciiTheme="minorHAnsi" w:eastAsiaTheme="minorEastAsia" w:hAnsiTheme="minorHAnsi"/>
      <w:sz w:val="22"/>
    </w:rPr>
  </w:style>
  <w:style w:type="character" w:customStyle="1" w:styleId="NoSpacingChar">
    <w:name w:val="No Spacing Char"/>
    <w:basedOn w:val="DefaultParagraphFont"/>
    <w:link w:val="NoSpacing"/>
    <w:uiPriority w:val="1"/>
    <w:rsid w:val="00107597"/>
    <w:rPr>
      <w:rFonts w:asciiTheme="minorHAnsi" w:eastAsiaTheme="minorEastAsia" w:hAnsiTheme="minorHAnsi"/>
      <w:sz w:val="22"/>
    </w:rPr>
  </w:style>
</w:styles>
</file>

<file path=word/webSettings.xml><?xml version="1.0" encoding="utf-8"?>
<w:webSettings xmlns:r="http://schemas.openxmlformats.org/officeDocument/2006/relationships" xmlns:w="http://schemas.openxmlformats.org/wordprocessingml/2006/main">
  <w:divs>
    <w:div w:id="882984593">
      <w:bodyDiv w:val="1"/>
      <w:marLeft w:val="0"/>
      <w:marRight w:val="0"/>
      <w:marTop w:val="0"/>
      <w:marBottom w:val="0"/>
      <w:divBdr>
        <w:top w:val="none" w:sz="0" w:space="0" w:color="auto"/>
        <w:left w:val="none" w:sz="0" w:space="0" w:color="auto"/>
        <w:bottom w:val="none" w:sz="0" w:space="0" w:color="auto"/>
        <w:right w:val="none" w:sz="0" w:space="0" w:color="auto"/>
      </w:divBdr>
      <w:divsChild>
        <w:div w:id="1361398288">
          <w:marLeft w:val="547"/>
          <w:marRight w:val="0"/>
          <w:marTop w:val="0"/>
          <w:marBottom w:val="0"/>
          <w:divBdr>
            <w:top w:val="none" w:sz="0" w:space="0" w:color="auto"/>
            <w:left w:val="none" w:sz="0" w:space="0" w:color="auto"/>
            <w:bottom w:val="none" w:sz="0" w:space="0" w:color="auto"/>
            <w:right w:val="none" w:sz="0" w:space="0" w:color="auto"/>
          </w:divBdr>
        </w:div>
        <w:div w:id="1543666374">
          <w:marLeft w:val="1166"/>
          <w:marRight w:val="0"/>
          <w:marTop w:val="0"/>
          <w:marBottom w:val="0"/>
          <w:divBdr>
            <w:top w:val="none" w:sz="0" w:space="0" w:color="auto"/>
            <w:left w:val="none" w:sz="0" w:space="0" w:color="auto"/>
            <w:bottom w:val="none" w:sz="0" w:space="0" w:color="auto"/>
            <w:right w:val="none" w:sz="0" w:space="0" w:color="auto"/>
          </w:divBdr>
        </w:div>
        <w:div w:id="969432289">
          <w:marLeft w:val="1166"/>
          <w:marRight w:val="0"/>
          <w:marTop w:val="0"/>
          <w:marBottom w:val="0"/>
          <w:divBdr>
            <w:top w:val="none" w:sz="0" w:space="0" w:color="auto"/>
            <w:left w:val="none" w:sz="0" w:space="0" w:color="auto"/>
            <w:bottom w:val="none" w:sz="0" w:space="0" w:color="auto"/>
            <w:right w:val="none" w:sz="0" w:space="0" w:color="auto"/>
          </w:divBdr>
        </w:div>
        <w:div w:id="1148784732">
          <w:marLeft w:val="1166"/>
          <w:marRight w:val="0"/>
          <w:marTop w:val="0"/>
          <w:marBottom w:val="0"/>
          <w:divBdr>
            <w:top w:val="none" w:sz="0" w:space="0" w:color="auto"/>
            <w:left w:val="none" w:sz="0" w:space="0" w:color="auto"/>
            <w:bottom w:val="none" w:sz="0" w:space="0" w:color="auto"/>
            <w:right w:val="none" w:sz="0" w:space="0" w:color="auto"/>
          </w:divBdr>
        </w:div>
      </w:divsChild>
    </w:div>
    <w:div w:id="191273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embers\Application%20Data\Microsoft\Templates\SS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SSDG</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72F6C-394F-4180-8E46-F26F66648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SSDG.dotx</Template>
  <TotalTime>9</TotalTime>
  <Pages>6</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SSDG</Company>
  <LinksUpToDate>false</LinksUpToDate>
  <CharactersWithSpaces>13409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SSDG</dc:creator>
  <cp:keywords/>
  <dc:description/>
  <cp:lastModifiedBy>ADMIN</cp:lastModifiedBy>
  <cp:revision>4</cp:revision>
  <dcterms:created xsi:type="dcterms:W3CDTF">2007-02-28T08:14:00Z</dcterms:created>
  <dcterms:modified xsi:type="dcterms:W3CDTF">2011-03-22T04:32:00Z</dcterms:modified>
</cp:coreProperties>
</file>