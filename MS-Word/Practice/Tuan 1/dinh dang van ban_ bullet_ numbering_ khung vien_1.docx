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F0D" w:rsidRPr="003C5AE5" w:rsidRDefault="00BD4F0D" w:rsidP="00BD4F0D">
      <w:pPr>
        <w:rPr>
          <w:rFonts w:ascii="VNI-Upital" w:hAnsi="VNI-Upital"/>
          <w:i/>
          <w:sz w:val="36"/>
          <w:szCs w:val="36"/>
        </w:rPr>
      </w:pPr>
    </w:p>
    <w:p w:rsidR="00BD4F0D" w:rsidRPr="00A766E5" w:rsidRDefault="00BD4F0D" w:rsidP="00BD4F0D">
      <w:pPr>
        <w:rPr>
          <w:rFonts w:ascii="Times New Roman" w:hAnsi="Times New Roman"/>
          <w:color w:val="002060"/>
          <w:sz w:val="52"/>
          <w:szCs w:val="52"/>
          <w:lang w:val="vi-VN"/>
        </w:rPr>
      </w:pPr>
      <w:r w:rsidRPr="00A766E5">
        <w:rPr>
          <w:color w:val="002060"/>
          <w:sz w:val="52"/>
          <w:szCs w:val="52"/>
        </w:rPr>
        <w:t xml:space="preserve">Yeâu caàu cuûa baøi: </w:t>
      </w:r>
      <w:r w:rsidR="00A766E5" w:rsidRPr="00A766E5">
        <w:rPr>
          <w:color w:val="002060"/>
          <w:sz w:val="52"/>
          <w:szCs w:val="52"/>
        </w:rPr>
        <w:t>Tri</w:t>
      </w:r>
      <w:r w:rsidR="00A766E5" w:rsidRPr="00A766E5">
        <w:rPr>
          <w:rFonts w:ascii="Times New Roman" w:hAnsi="Times New Roman"/>
          <w:color w:val="002060"/>
          <w:sz w:val="52"/>
          <w:szCs w:val="52"/>
          <w:lang w:val="vi-VN"/>
        </w:rPr>
        <w:t>̀nh bày văn bản dưới đây.</w:t>
      </w:r>
    </w:p>
    <w:p w:rsidR="00BD4F0D" w:rsidRDefault="00BD4F0D" w:rsidP="00BD4F0D">
      <w:pPr>
        <w:rPr>
          <w:sz w:val="30"/>
        </w:rPr>
      </w:pPr>
    </w:p>
    <w:p w:rsidR="00BD4F0D" w:rsidRPr="003C5AE5" w:rsidRDefault="00BD4F0D" w:rsidP="00BD4F0D">
      <w:pPr>
        <w:pStyle w:val="Heading1"/>
        <w:rPr>
          <w:color w:val="FF0000"/>
          <w:sz w:val="36"/>
          <w:szCs w:val="36"/>
          <w:shd w:val="thinHorzStripe" w:color="auto" w:fill="E6E6E6"/>
        </w:rPr>
      </w:pPr>
      <w:r w:rsidRPr="003C5AE5">
        <w:rPr>
          <w:color w:val="FF0000"/>
          <w:sz w:val="36"/>
          <w:szCs w:val="36"/>
          <w:shd w:val="thinHorzStripe" w:color="auto" w:fill="E6E6E6"/>
        </w:rPr>
        <w:t>TUÏC NGÖÕ</w:t>
      </w:r>
    </w:p>
    <w:p w:rsidR="00BD4F0D" w:rsidRPr="00D31AA7" w:rsidRDefault="00BD4F0D" w:rsidP="00BD4F0D"/>
    <w:p w:rsidR="00BD4F0D" w:rsidRPr="003C5AE5" w:rsidRDefault="00BD4F0D" w:rsidP="00A766E5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clear" w:pos="3054"/>
          <w:tab w:val="left" w:pos="630"/>
          <w:tab w:val="left" w:pos="2430"/>
          <w:tab w:val="left" w:pos="2610"/>
          <w:tab w:val="num" w:pos="3240"/>
        </w:tabs>
        <w:ind w:left="3060" w:right="1080" w:hanging="300"/>
        <w:rPr>
          <w:sz w:val="36"/>
          <w:szCs w:val="36"/>
        </w:rPr>
      </w:pPr>
      <w:r w:rsidRPr="003C5AE5">
        <w:rPr>
          <w:sz w:val="36"/>
          <w:szCs w:val="36"/>
        </w:rPr>
        <w:t>AÊn quaû nhôù keû troàng caây</w:t>
      </w:r>
    </w:p>
    <w:p w:rsidR="00BD4F0D" w:rsidRPr="003C5AE5" w:rsidRDefault="00BD4F0D" w:rsidP="00A766E5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clear" w:pos="3054"/>
          <w:tab w:val="left" w:pos="630"/>
          <w:tab w:val="left" w:pos="2430"/>
          <w:tab w:val="left" w:pos="2610"/>
          <w:tab w:val="num" w:pos="3240"/>
        </w:tabs>
        <w:ind w:left="3060" w:right="1080" w:hanging="300"/>
        <w:rPr>
          <w:sz w:val="36"/>
          <w:szCs w:val="36"/>
        </w:rPr>
      </w:pPr>
      <w:r w:rsidRPr="003C5AE5">
        <w:rPr>
          <w:sz w:val="36"/>
          <w:szCs w:val="36"/>
        </w:rPr>
        <w:t>Coù coâng maøi saét coù ngaøy neân kim</w:t>
      </w:r>
    </w:p>
    <w:p w:rsidR="00BD4F0D" w:rsidRPr="003C5AE5" w:rsidRDefault="00BD4F0D" w:rsidP="00A766E5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clear" w:pos="3054"/>
          <w:tab w:val="left" w:pos="630"/>
          <w:tab w:val="left" w:pos="2430"/>
          <w:tab w:val="left" w:pos="2610"/>
          <w:tab w:val="num" w:pos="3240"/>
        </w:tabs>
        <w:ind w:left="3060" w:right="1080" w:hanging="300"/>
        <w:rPr>
          <w:sz w:val="36"/>
          <w:szCs w:val="36"/>
        </w:rPr>
      </w:pPr>
      <w:r w:rsidRPr="003C5AE5">
        <w:rPr>
          <w:sz w:val="36"/>
          <w:szCs w:val="36"/>
        </w:rPr>
        <w:t>Chò ngaõ em naâng</w:t>
      </w:r>
    </w:p>
    <w:p w:rsidR="00BD4F0D" w:rsidRPr="003C5AE5" w:rsidRDefault="00BD4F0D" w:rsidP="00A766E5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clear" w:pos="3054"/>
          <w:tab w:val="left" w:pos="630"/>
          <w:tab w:val="left" w:pos="2430"/>
          <w:tab w:val="left" w:pos="2610"/>
          <w:tab w:val="num" w:pos="3240"/>
        </w:tabs>
        <w:ind w:left="3060" w:right="1080" w:hanging="300"/>
        <w:rPr>
          <w:sz w:val="36"/>
          <w:szCs w:val="36"/>
        </w:rPr>
      </w:pPr>
      <w:r w:rsidRPr="003C5AE5">
        <w:rPr>
          <w:sz w:val="36"/>
          <w:szCs w:val="36"/>
        </w:rPr>
        <w:t>Gaàn möïc thì ñen gaàn ñeøn thì saùng</w:t>
      </w:r>
    </w:p>
    <w:p w:rsidR="00BD4F0D" w:rsidRDefault="00BD4F0D" w:rsidP="00BD4F0D">
      <w:pPr>
        <w:pStyle w:val="Heading3"/>
        <w:jc w:val="center"/>
        <w:rPr>
          <w:b/>
          <w:bCs/>
        </w:rPr>
      </w:pPr>
    </w:p>
    <w:p w:rsidR="00BD4F0D" w:rsidRPr="003C5AE5" w:rsidRDefault="00BD4F0D" w:rsidP="00BD4F0D">
      <w:pPr>
        <w:pStyle w:val="Heading3"/>
        <w:jc w:val="center"/>
        <w:rPr>
          <w:b/>
          <w:bCs/>
          <w:color w:val="FF0000"/>
          <w:sz w:val="36"/>
          <w:szCs w:val="36"/>
        </w:rPr>
      </w:pPr>
      <w:r w:rsidRPr="003C5AE5">
        <w:rPr>
          <w:b/>
          <w:bCs/>
          <w:color w:val="FF0000"/>
          <w:sz w:val="36"/>
          <w:szCs w:val="36"/>
        </w:rPr>
        <w:t>CA DAO</w:t>
      </w:r>
    </w:p>
    <w:p w:rsidR="00BD4F0D" w:rsidRPr="00D31AA7" w:rsidRDefault="00BD4F0D" w:rsidP="00BD4F0D"/>
    <w:p w:rsidR="00BD4F0D" w:rsidRPr="003C5AE5" w:rsidRDefault="00BD4F0D" w:rsidP="00BD4F0D">
      <w:pPr>
        <w:numPr>
          <w:ilvl w:val="1"/>
          <w:numId w:val="1"/>
        </w:numPr>
        <w:pBdr>
          <w:top w:val="double" w:sz="12" w:space="1" w:color="FF0000"/>
          <w:left w:val="double" w:sz="12" w:space="4" w:color="FF0000"/>
          <w:bottom w:val="double" w:sz="12" w:space="1" w:color="FF0000"/>
          <w:right w:val="double" w:sz="12" w:space="4" w:color="FF0000"/>
        </w:pBdr>
        <w:tabs>
          <w:tab w:val="clear" w:pos="3096"/>
        </w:tabs>
        <w:ind w:left="2058" w:right="329"/>
        <w:rPr>
          <w:color w:val="000080"/>
          <w:sz w:val="36"/>
          <w:szCs w:val="36"/>
        </w:rPr>
      </w:pPr>
      <w:r w:rsidRPr="003C5AE5">
        <w:rPr>
          <w:color w:val="000080"/>
          <w:sz w:val="36"/>
          <w:szCs w:val="36"/>
        </w:rPr>
        <w:t>Ñoàng Ñaêng coù phoá Kyø Löøa,</w:t>
      </w:r>
    </w:p>
    <w:p w:rsidR="00BD4F0D" w:rsidRPr="003C5AE5" w:rsidRDefault="00BD4F0D" w:rsidP="00BD4F0D">
      <w:pPr>
        <w:numPr>
          <w:ilvl w:val="1"/>
          <w:numId w:val="1"/>
        </w:numPr>
        <w:pBdr>
          <w:top w:val="double" w:sz="12" w:space="1" w:color="FF0000"/>
          <w:left w:val="double" w:sz="12" w:space="4" w:color="FF0000"/>
          <w:bottom w:val="double" w:sz="12" w:space="1" w:color="FF0000"/>
          <w:right w:val="double" w:sz="12" w:space="4" w:color="FF0000"/>
        </w:pBdr>
        <w:tabs>
          <w:tab w:val="clear" w:pos="3096"/>
        </w:tabs>
        <w:ind w:left="2058" w:right="329"/>
        <w:rPr>
          <w:color w:val="000080"/>
          <w:sz w:val="36"/>
          <w:szCs w:val="36"/>
        </w:rPr>
      </w:pPr>
      <w:r w:rsidRPr="003C5AE5">
        <w:rPr>
          <w:color w:val="000080"/>
          <w:sz w:val="36"/>
          <w:szCs w:val="36"/>
        </w:rPr>
        <w:t>Coù naøng Toâ Thò coù chuøa Tam Thanh.</w:t>
      </w:r>
    </w:p>
    <w:p w:rsidR="00BD4F0D" w:rsidRPr="003C5AE5" w:rsidRDefault="00BD4F0D" w:rsidP="00BD4F0D">
      <w:pPr>
        <w:numPr>
          <w:ilvl w:val="1"/>
          <w:numId w:val="1"/>
        </w:numPr>
        <w:pBdr>
          <w:top w:val="double" w:sz="12" w:space="1" w:color="FF0000"/>
          <w:left w:val="double" w:sz="12" w:space="4" w:color="FF0000"/>
          <w:bottom w:val="double" w:sz="12" w:space="1" w:color="FF0000"/>
          <w:right w:val="double" w:sz="12" w:space="4" w:color="FF0000"/>
        </w:pBdr>
        <w:tabs>
          <w:tab w:val="clear" w:pos="3096"/>
        </w:tabs>
        <w:ind w:left="2058" w:right="329"/>
        <w:rPr>
          <w:color w:val="000080"/>
          <w:sz w:val="36"/>
          <w:szCs w:val="36"/>
        </w:rPr>
      </w:pPr>
      <w:r w:rsidRPr="003C5AE5">
        <w:rPr>
          <w:color w:val="000080"/>
          <w:sz w:val="36"/>
          <w:szCs w:val="36"/>
        </w:rPr>
        <w:t>Ai leân xöù Laïng cuøng anh,</w:t>
      </w:r>
    </w:p>
    <w:p w:rsidR="00BD4F0D" w:rsidRPr="003C5AE5" w:rsidRDefault="00BD4F0D" w:rsidP="00BD4F0D">
      <w:pPr>
        <w:numPr>
          <w:ilvl w:val="1"/>
          <w:numId w:val="1"/>
        </w:numPr>
        <w:pBdr>
          <w:top w:val="double" w:sz="12" w:space="1" w:color="FF0000"/>
          <w:left w:val="double" w:sz="12" w:space="4" w:color="FF0000"/>
          <w:bottom w:val="double" w:sz="12" w:space="1" w:color="FF0000"/>
          <w:right w:val="double" w:sz="12" w:space="4" w:color="FF0000"/>
        </w:pBdr>
        <w:tabs>
          <w:tab w:val="clear" w:pos="3096"/>
        </w:tabs>
        <w:ind w:left="2058" w:right="329"/>
        <w:rPr>
          <w:color w:val="000080"/>
          <w:sz w:val="36"/>
          <w:szCs w:val="36"/>
        </w:rPr>
      </w:pPr>
      <w:r w:rsidRPr="003C5AE5">
        <w:rPr>
          <w:color w:val="000080"/>
          <w:sz w:val="36"/>
          <w:szCs w:val="36"/>
        </w:rPr>
        <w:t>Tieác coâng baùc meï sinh thaønh ra em</w:t>
      </w:r>
    </w:p>
    <w:p w:rsidR="00BD4F0D" w:rsidRPr="003C5AE5" w:rsidRDefault="00BD4F0D" w:rsidP="00BD4F0D">
      <w:pPr>
        <w:numPr>
          <w:ilvl w:val="1"/>
          <w:numId w:val="1"/>
        </w:numPr>
        <w:pBdr>
          <w:top w:val="double" w:sz="12" w:space="1" w:color="FF0000"/>
          <w:left w:val="double" w:sz="12" w:space="4" w:color="FF0000"/>
          <w:bottom w:val="double" w:sz="12" w:space="1" w:color="FF0000"/>
          <w:right w:val="double" w:sz="12" w:space="4" w:color="FF0000"/>
        </w:pBdr>
        <w:tabs>
          <w:tab w:val="clear" w:pos="3096"/>
        </w:tabs>
        <w:ind w:left="2058" w:right="329"/>
        <w:rPr>
          <w:color w:val="000080"/>
          <w:sz w:val="36"/>
          <w:szCs w:val="36"/>
        </w:rPr>
      </w:pPr>
      <w:smartTag w:uri="urn:schemas-microsoft-com:office:smarttags" w:element="place">
        <w:r w:rsidRPr="003C5AE5">
          <w:rPr>
            <w:color w:val="000080"/>
            <w:sz w:val="36"/>
            <w:szCs w:val="36"/>
          </w:rPr>
          <w:t>Tay</w:t>
        </w:r>
      </w:smartTag>
      <w:r w:rsidRPr="003C5AE5">
        <w:rPr>
          <w:color w:val="000080"/>
          <w:sz w:val="36"/>
          <w:szCs w:val="36"/>
        </w:rPr>
        <w:t xml:space="preserve"> caàm baàu röôïu, naém nem,</w:t>
      </w:r>
    </w:p>
    <w:p w:rsidR="00BD4F0D" w:rsidRPr="003C5AE5" w:rsidRDefault="00BD4F0D" w:rsidP="00BD4F0D">
      <w:pPr>
        <w:numPr>
          <w:ilvl w:val="1"/>
          <w:numId w:val="1"/>
        </w:numPr>
        <w:pBdr>
          <w:top w:val="double" w:sz="12" w:space="1" w:color="FF0000"/>
          <w:left w:val="double" w:sz="12" w:space="4" w:color="FF0000"/>
          <w:bottom w:val="double" w:sz="12" w:space="1" w:color="FF0000"/>
          <w:right w:val="double" w:sz="12" w:space="4" w:color="FF0000"/>
        </w:pBdr>
        <w:tabs>
          <w:tab w:val="clear" w:pos="3096"/>
        </w:tabs>
        <w:ind w:left="2058" w:right="329"/>
        <w:rPr>
          <w:sz w:val="36"/>
          <w:szCs w:val="36"/>
        </w:rPr>
      </w:pPr>
      <w:r w:rsidRPr="003C5AE5">
        <w:rPr>
          <w:color w:val="000080"/>
          <w:sz w:val="36"/>
          <w:szCs w:val="36"/>
        </w:rPr>
        <w:t>Maûng vui, queân heát lôøi em daën doø</w:t>
      </w:r>
    </w:p>
    <w:p w:rsidR="00BD4F0D" w:rsidRPr="003C5AE5" w:rsidRDefault="00BD4F0D" w:rsidP="00BD4F0D">
      <w:pPr>
        <w:ind w:right="1463"/>
        <w:rPr>
          <w:b/>
          <w:color w:val="FF0000"/>
          <w:sz w:val="36"/>
          <w:szCs w:val="36"/>
        </w:rPr>
      </w:pPr>
      <w:r>
        <w:rPr>
          <w:color w:val="000080"/>
          <w:sz w:val="28"/>
        </w:rPr>
        <w:br w:type="page"/>
      </w:r>
      <w:r w:rsidRPr="003C5AE5">
        <w:rPr>
          <w:b/>
          <w:color w:val="FF0000"/>
          <w:sz w:val="36"/>
          <w:szCs w:val="36"/>
        </w:rPr>
        <w:lastRenderedPageBreak/>
        <w:t>MOÄT SOÁ THEÅ LOAÏI DAÂN CA TIEÂU BIEÅU</w:t>
      </w:r>
    </w:p>
    <w:p w:rsidR="00BD4F0D" w:rsidRPr="003C5AE5" w:rsidRDefault="00BD4F0D" w:rsidP="00BD4F0D">
      <w:pPr>
        <w:ind w:right="1463"/>
        <w:rPr>
          <w:b/>
          <w:color w:val="FF0000"/>
          <w:sz w:val="36"/>
          <w:szCs w:val="36"/>
        </w:rPr>
      </w:pPr>
    </w:p>
    <w:p w:rsidR="00BD4F0D" w:rsidRPr="003C5AE5" w:rsidRDefault="00BD4F0D" w:rsidP="00BD4F0D">
      <w:pPr>
        <w:numPr>
          <w:ilvl w:val="0"/>
          <w:numId w:val="2"/>
        </w:numPr>
        <w:pBdr>
          <w:top w:val="dotDotDash" w:sz="18" w:space="1" w:color="000080" w:shadow="1"/>
          <w:left w:val="dotDotDash" w:sz="18" w:space="4" w:color="000080" w:shadow="1"/>
          <w:bottom w:val="dotDotDash" w:sz="18" w:space="1" w:color="000080" w:shadow="1"/>
          <w:right w:val="dotDotDash" w:sz="18" w:space="4" w:color="000080" w:shadow="1"/>
        </w:pBdr>
        <w:rPr>
          <w:bCs/>
          <w:color w:val="FF0000"/>
          <w:sz w:val="36"/>
          <w:szCs w:val="36"/>
        </w:rPr>
      </w:pPr>
      <w:r w:rsidRPr="003C5AE5">
        <w:rPr>
          <w:bCs/>
          <w:color w:val="FF0000"/>
          <w:sz w:val="36"/>
          <w:szCs w:val="36"/>
        </w:rPr>
        <w:t xml:space="preserve">Haùt troáng quaân </w:t>
      </w:r>
    </w:p>
    <w:p w:rsidR="00BD4F0D" w:rsidRPr="003C5AE5" w:rsidRDefault="00BD4F0D" w:rsidP="00BD4F0D">
      <w:pPr>
        <w:numPr>
          <w:ilvl w:val="0"/>
          <w:numId w:val="2"/>
        </w:numPr>
        <w:pBdr>
          <w:top w:val="dotDotDash" w:sz="18" w:space="1" w:color="000080" w:shadow="1"/>
          <w:left w:val="dotDotDash" w:sz="18" w:space="4" w:color="000080" w:shadow="1"/>
          <w:bottom w:val="dotDotDash" w:sz="18" w:space="1" w:color="000080" w:shadow="1"/>
          <w:right w:val="dotDotDash" w:sz="18" w:space="4" w:color="000080" w:shadow="1"/>
        </w:pBdr>
        <w:rPr>
          <w:bCs/>
          <w:color w:val="FF0000"/>
          <w:sz w:val="36"/>
          <w:szCs w:val="36"/>
        </w:rPr>
      </w:pPr>
      <w:r w:rsidRPr="003C5AE5">
        <w:rPr>
          <w:bCs/>
          <w:color w:val="FF0000"/>
          <w:sz w:val="36"/>
          <w:szCs w:val="36"/>
        </w:rPr>
        <w:t xml:space="preserve">Haùt xaåm </w:t>
      </w:r>
    </w:p>
    <w:p w:rsidR="00BD4F0D" w:rsidRPr="003C5AE5" w:rsidRDefault="00BD4F0D" w:rsidP="00BD4F0D">
      <w:pPr>
        <w:numPr>
          <w:ilvl w:val="0"/>
          <w:numId w:val="2"/>
        </w:numPr>
        <w:pBdr>
          <w:top w:val="dotDotDash" w:sz="18" w:space="1" w:color="000080" w:shadow="1"/>
          <w:left w:val="dotDotDash" w:sz="18" w:space="4" w:color="000080" w:shadow="1"/>
          <w:bottom w:val="dotDotDash" w:sz="18" w:space="1" w:color="000080" w:shadow="1"/>
          <w:right w:val="dotDotDash" w:sz="18" w:space="4" w:color="000080" w:shadow="1"/>
        </w:pBdr>
        <w:rPr>
          <w:bCs/>
          <w:color w:val="FF0000"/>
          <w:sz w:val="36"/>
          <w:szCs w:val="36"/>
        </w:rPr>
      </w:pPr>
      <w:r w:rsidRPr="003C5AE5">
        <w:rPr>
          <w:bCs/>
          <w:color w:val="FF0000"/>
          <w:sz w:val="36"/>
          <w:szCs w:val="36"/>
        </w:rPr>
        <w:t>Haùt quan hoï Baéc Ninh</w:t>
      </w:r>
    </w:p>
    <w:p w:rsidR="00BD4F0D" w:rsidRPr="00100559" w:rsidRDefault="00BD4F0D" w:rsidP="00100559">
      <w:pPr>
        <w:pStyle w:val="ListParagraph"/>
        <w:numPr>
          <w:ilvl w:val="0"/>
          <w:numId w:val="2"/>
        </w:numPr>
        <w:pBdr>
          <w:top w:val="dotDotDash" w:sz="18" w:space="1" w:color="000080" w:shadow="1"/>
          <w:left w:val="dotDotDash" w:sz="18" w:space="4" w:color="000080" w:shadow="1"/>
          <w:bottom w:val="dotDotDash" w:sz="18" w:space="1" w:color="000080" w:shadow="1"/>
          <w:right w:val="dotDotDash" w:sz="18" w:space="4" w:color="000080" w:shadow="1"/>
        </w:pBdr>
        <w:rPr>
          <w:bCs/>
          <w:color w:val="FF0000"/>
          <w:sz w:val="36"/>
          <w:szCs w:val="36"/>
        </w:rPr>
      </w:pPr>
      <w:r w:rsidRPr="00100559">
        <w:rPr>
          <w:bCs/>
          <w:color w:val="FF0000"/>
          <w:sz w:val="36"/>
          <w:szCs w:val="36"/>
        </w:rPr>
        <w:t xml:space="preserve">Haùt gheïo Phuù Thoï </w:t>
      </w:r>
    </w:p>
    <w:p w:rsidR="00BD4F0D" w:rsidRPr="00100559" w:rsidRDefault="00BD4F0D" w:rsidP="00100559">
      <w:pPr>
        <w:pStyle w:val="ListParagraph"/>
        <w:numPr>
          <w:ilvl w:val="0"/>
          <w:numId w:val="2"/>
        </w:numPr>
        <w:pBdr>
          <w:top w:val="dotDotDash" w:sz="18" w:space="1" w:color="000080" w:shadow="1"/>
          <w:left w:val="dotDotDash" w:sz="18" w:space="4" w:color="000080" w:shadow="1"/>
          <w:bottom w:val="dotDotDash" w:sz="18" w:space="1" w:color="000080" w:shadow="1"/>
          <w:right w:val="dotDotDash" w:sz="18" w:space="4" w:color="000080" w:shadow="1"/>
        </w:pBdr>
        <w:rPr>
          <w:bCs/>
          <w:color w:val="FF0000"/>
          <w:sz w:val="36"/>
          <w:szCs w:val="36"/>
        </w:rPr>
      </w:pPr>
      <w:r w:rsidRPr="00100559">
        <w:rPr>
          <w:bCs/>
          <w:color w:val="FF0000"/>
          <w:sz w:val="36"/>
          <w:szCs w:val="36"/>
        </w:rPr>
        <w:t xml:space="preserve">Haùt ví Ngheä – Tónh </w:t>
      </w:r>
    </w:p>
    <w:p w:rsidR="00BD4F0D" w:rsidRPr="00100559" w:rsidRDefault="00BD4F0D" w:rsidP="00100559">
      <w:pPr>
        <w:pStyle w:val="ListParagraph"/>
        <w:numPr>
          <w:ilvl w:val="0"/>
          <w:numId w:val="2"/>
        </w:numPr>
        <w:pBdr>
          <w:top w:val="dotDotDash" w:sz="18" w:space="1" w:color="000080" w:shadow="1"/>
          <w:left w:val="dotDotDash" w:sz="18" w:space="4" w:color="000080" w:shadow="1"/>
          <w:bottom w:val="dotDotDash" w:sz="18" w:space="1" w:color="000080" w:shadow="1"/>
          <w:right w:val="dotDotDash" w:sz="18" w:space="4" w:color="000080" w:shadow="1"/>
        </w:pBdr>
        <w:rPr>
          <w:bCs/>
          <w:color w:val="FF0000"/>
          <w:sz w:val="36"/>
          <w:szCs w:val="36"/>
        </w:rPr>
      </w:pPr>
      <w:r w:rsidRPr="00100559">
        <w:rPr>
          <w:bCs/>
          <w:color w:val="FF0000"/>
          <w:sz w:val="36"/>
          <w:szCs w:val="36"/>
        </w:rPr>
        <w:t xml:space="preserve">Haùt daëm Ngheä Tónh </w:t>
      </w:r>
    </w:p>
    <w:p w:rsidR="00BD4F0D" w:rsidRPr="00100559" w:rsidRDefault="00BD4F0D" w:rsidP="00100559">
      <w:pPr>
        <w:pStyle w:val="ListParagraph"/>
        <w:numPr>
          <w:ilvl w:val="0"/>
          <w:numId w:val="2"/>
        </w:numPr>
        <w:pBdr>
          <w:top w:val="dotDotDash" w:sz="18" w:space="1" w:color="000080" w:shadow="1"/>
          <w:left w:val="dotDotDash" w:sz="18" w:space="4" w:color="000080" w:shadow="1"/>
          <w:bottom w:val="dotDotDash" w:sz="18" w:space="1" w:color="000080" w:shadow="1"/>
          <w:right w:val="dotDotDash" w:sz="18" w:space="4" w:color="000080" w:shadow="1"/>
        </w:pBdr>
        <w:rPr>
          <w:bCs/>
          <w:color w:val="FF0000"/>
          <w:sz w:val="36"/>
          <w:szCs w:val="36"/>
        </w:rPr>
      </w:pPr>
      <w:r w:rsidRPr="00100559">
        <w:rPr>
          <w:bCs/>
          <w:color w:val="FF0000"/>
          <w:sz w:val="36"/>
          <w:szCs w:val="36"/>
        </w:rPr>
        <w:t xml:space="preserve">Haùt daân chaøi </w:t>
      </w:r>
    </w:p>
    <w:p w:rsidR="00BD4F0D" w:rsidRPr="003C5AE5" w:rsidRDefault="00BD4F0D" w:rsidP="00BD4F0D">
      <w:pPr>
        <w:numPr>
          <w:ilvl w:val="0"/>
          <w:numId w:val="2"/>
        </w:numPr>
        <w:pBdr>
          <w:top w:val="dotDotDash" w:sz="18" w:space="1" w:color="000080" w:shadow="1"/>
          <w:left w:val="dotDotDash" w:sz="18" w:space="4" w:color="000080" w:shadow="1"/>
          <w:bottom w:val="dotDotDash" w:sz="18" w:space="1" w:color="000080" w:shadow="1"/>
          <w:right w:val="dotDotDash" w:sz="18" w:space="4" w:color="000080" w:shadow="1"/>
        </w:pBdr>
        <w:rPr>
          <w:bCs/>
          <w:color w:val="FF0000"/>
          <w:sz w:val="36"/>
          <w:szCs w:val="36"/>
        </w:rPr>
      </w:pPr>
      <w:r w:rsidRPr="003C5AE5">
        <w:rPr>
          <w:bCs/>
          <w:color w:val="FF0000"/>
          <w:sz w:val="36"/>
          <w:szCs w:val="36"/>
        </w:rPr>
        <w:t xml:space="preserve">Ca Hueá </w:t>
      </w:r>
    </w:p>
    <w:p w:rsidR="00BD4F0D" w:rsidRPr="003C5AE5" w:rsidRDefault="00BD4F0D" w:rsidP="00BD4F0D">
      <w:pPr>
        <w:numPr>
          <w:ilvl w:val="0"/>
          <w:numId w:val="2"/>
        </w:numPr>
        <w:pBdr>
          <w:top w:val="dotDotDash" w:sz="18" w:space="1" w:color="000080" w:shadow="1"/>
          <w:left w:val="dotDotDash" w:sz="18" w:space="4" w:color="000080" w:shadow="1"/>
          <w:bottom w:val="dotDotDash" w:sz="18" w:space="1" w:color="000080" w:shadow="1"/>
          <w:right w:val="dotDotDash" w:sz="18" w:space="4" w:color="000080" w:shadow="1"/>
        </w:pBdr>
        <w:rPr>
          <w:bCs/>
          <w:color w:val="FF0000"/>
          <w:sz w:val="36"/>
          <w:szCs w:val="36"/>
        </w:rPr>
      </w:pPr>
      <w:r w:rsidRPr="003C5AE5">
        <w:rPr>
          <w:bCs/>
          <w:color w:val="FF0000"/>
          <w:sz w:val="36"/>
          <w:szCs w:val="36"/>
        </w:rPr>
        <w:t xml:space="preserve">Daân ca mieàn nam trung boä </w:t>
      </w:r>
    </w:p>
    <w:p w:rsidR="00BD4F0D" w:rsidRPr="00D31AA7" w:rsidRDefault="00BD4F0D" w:rsidP="00BD4F0D">
      <w:pPr>
        <w:numPr>
          <w:ilvl w:val="0"/>
          <w:numId w:val="2"/>
        </w:numPr>
        <w:pBdr>
          <w:top w:val="dotDotDash" w:sz="18" w:space="1" w:color="000080" w:shadow="1"/>
          <w:left w:val="dotDotDash" w:sz="18" w:space="4" w:color="000080" w:shadow="1"/>
          <w:bottom w:val="dotDotDash" w:sz="18" w:space="1" w:color="000080" w:shadow="1"/>
          <w:right w:val="dotDotDash" w:sz="18" w:space="4" w:color="000080" w:shadow="1"/>
        </w:pBdr>
        <w:rPr>
          <w:bCs/>
          <w:color w:val="FF0000"/>
          <w:sz w:val="28"/>
        </w:rPr>
      </w:pPr>
      <w:r w:rsidRPr="003C5AE5">
        <w:rPr>
          <w:bCs/>
          <w:color w:val="FF0000"/>
          <w:sz w:val="36"/>
          <w:szCs w:val="36"/>
        </w:rPr>
        <w:t xml:space="preserve"> Daân ca nam boä</w:t>
      </w:r>
      <w:r w:rsidRPr="00D31AA7">
        <w:rPr>
          <w:bCs/>
          <w:color w:val="FF0000"/>
          <w:sz w:val="28"/>
        </w:rPr>
        <w:t xml:space="preserve"> </w:t>
      </w:r>
    </w:p>
    <w:p w:rsidR="00BD4F0D" w:rsidRPr="00D31AA7" w:rsidRDefault="00BD4F0D" w:rsidP="00BD4F0D">
      <w:pPr>
        <w:numPr>
          <w:ilvl w:val="0"/>
          <w:numId w:val="2"/>
        </w:numPr>
        <w:pBdr>
          <w:top w:val="dotDotDash" w:sz="18" w:space="1" w:color="000080" w:shadow="1"/>
          <w:left w:val="dotDotDash" w:sz="18" w:space="4" w:color="000080" w:shadow="1"/>
          <w:bottom w:val="dotDotDash" w:sz="18" w:space="1" w:color="000080" w:shadow="1"/>
          <w:right w:val="dotDotDash" w:sz="18" w:space="4" w:color="000080" w:shadow="1"/>
        </w:pBdr>
        <w:rPr>
          <w:bCs/>
          <w:color w:val="FF0000"/>
          <w:sz w:val="28"/>
        </w:rPr>
      </w:pPr>
      <w:r w:rsidRPr="00D31AA7">
        <w:rPr>
          <w:bCs/>
          <w:color w:val="FF0000"/>
          <w:sz w:val="28"/>
        </w:rPr>
        <w:t xml:space="preserve"> </w:t>
      </w:r>
      <w:r w:rsidRPr="003C5AE5">
        <w:rPr>
          <w:bCs/>
          <w:color w:val="FF0000"/>
          <w:sz w:val="36"/>
        </w:rPr>
        <w:t>Haùt ru em</w:t>
      </w:r>
    </w:p>
    <w:p w:rsidR="00BD4F0D" w:rsidRPr="00D31AA7" w:rsidRDefault="00BD4F0D" w:rsidP="00BD4F0D">
      <w:pPr>
        <w:numPr>
          <w:ilvl w:val="0"/>
          <w:numId w:val="2"/>
        </w:numPr>
        <w:pBdr>
          <w:top w:val="dotDotDash" w:sz="18" w:space="1" w:color="000080" w:shadow="1"/>
          <w:left w:val="dotDotDash" w:sz="18" w:space="4" w:color="000080" w:shadow="1"/>
          <w:bottom w:val="dotDotDash" w:sz="18" w:space="1" w:color="000080" w:shadow="1"/>
          <w:right w:val="dotDotDash" w:sz="18" w:space="4" w:color="000080" w:shadow="1"/>
        </w:pBdr>
        <w:rPr>
          <w:color w:val="FF0000"/>
          <w:sz w:val="28"/>
        </w:rPr>
      </w:pPr>
      <w:r w:rsidRPr="00D31AA7">
        <w:rPr>
          <w:bCs/>
          <w:color w:val="FF0000"/>
          <w:sz w:val="28"/>
        </w:rPr>
        <w:t xml:space="preserve"> </w:t>
      </w:r>
      <w:r w:rsidRPr="003C5AE5">
        <w:rPr>
          <w:bCs/>
          <w:color w:val="FF0000"/>
          <w:sz w:val="36"/>
        </w:rPr>
        <w:t>Haùt vui chôi</w:t>
      </w:r>
    </w:p>
    <w:p w:rsidR="00EC6E9E" w:rsidRPr="00BD4F0D" w:rsidRDefault="00EC6E9E" w:rsidP="00A766E5">
      <w:pPr>
        <w:spacing w:after="200" w:line="276" w:lineRule="auto"/>
      </w:pPr>
    </w:p>
    <w:p w:rsidR="000A0ACC" w:rsidRPr="00BD4F0D" w:rsidRDefault="000A0ACC" w:rsidP="00BD4F0D"/>
    <w:sectPr w:rsidR="000A0ACC" w:rsidRPr="00BD4F0D" w:rsidSect="00A766E5">
      <w:headerReference w:type="default" r:id="rId9"/>
      <w:pgSz w:w="12240" w:h="15840"/>
      <w:pgMar w:top="851" w:right="1440" w:bottom="1440" w:left="1440" w:header="720" w:footer="720" w:gutter="0"/>
      <w:pgBorders w:display="firstPage"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906" w:rsidRDefault="006A5906" w:rsidP="00212401">
      <w:r>
        <w:separator/>
      </w:r>
    </w:p>
  </w:endnote>
  <w:endnote w:type="continuationSeparator" w:id="1">
    <w:p w:rsidR="006A5906" w:rsidRDefault="006A5906" w:rsidP="00212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Upital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906" w:rsidRDefault="006A5906" w:rsidP="00212401">
      <w:r>
        <w:separator/>
      </w:r>
    </w:p>
  </w:footnote>
  <w:footnote w:type="continuationSeparator" w:id="1">
    <w:p w:rsidR="006A5906" w:rsidRDefault="006A5906" w:rsidP="002124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401" w:rsidRDefault="00212401">
    <w:pPr>
      <w:pStyle w:val="Header"/>
      <w:jc w:val="center"/>
      <w:rPr>
        <w:color w:val="365F91" w:themeColor="accent1" w:themeShade="BF"/>
      </w:rPr>
    </w:pPr>
  </w:p>
  <w:p w:rsidR="00212401" w:rsidRDefault="002124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E762D"/>
    <w:multiLevelType w:val="hybridMultilevel"/>
    <w:tmpl w:val="B9BE65B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4EC51CA"/>
    <w:multiLevelType w:val="hybridMultilevel"/>
    <w:tmpl w:val="249CBF4A"/>
    <w:lvl w:ilvl="0" w:tplc="0FFCAEF8">
      <w:start w:val="1"/>
      <w:numFmt w:val="bullet"/>
      <w:lvlText w:val=""/>
      <w:lvlJc w:val="left"/>
      <w:pPr>
        <w:tabs>
          <w:tab w:val="num" w:pos="3054"/>
        </w:tabs>
        <w:ind w:left="3054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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0428ED"/>
    <w:rsid w:val="000270A4"/>
    <w:rsid w:val="000428ED"/>
    <w:rsid w:val="00047F00"/>
    <w:rsid w:val="000A0ACC"/>
    <w:rsid w:val="000E091F"/>
    <w:rsid w:val="000F3A62"/>
    <w:rsid w:val="00100559"/>
    <w:rsid w:val="001366C4"/>
    <w:rsid w:val="00212401"/>
    <w:rsid w:val="002C114F"/>
    <w:rsid w:val="004F1F4B"/>
    <w:rsid w:val="004F7460"/>
    <w:rsid w:val="00534963"/>
    <w:rsid w:val="005C6A56"/>
    <w:rsid w:val="005E1A15"/>
    <w:rsid w:val="006A5906"/>
    <w:rsid w:val="008D2049"/>
    <w:rsid w:val="00985A43"/>
    <w:rsid w:val="00A02943"/>
    <w:rsid w:val="00A108BA"/>
    <w:rsid w:val="00A766E5"/>
    <w:rsid w:val="00AC0AE3"/>
    <w:rsid w:val="00BD4F0D"/>
    <w:rsid w:val="00C95673"/>
    <w:rsid w:val="00D673D0"/>
    <w:rsid w:val="00D67EBB"/>
    <w:rsid w:val="00DC3D10"/>
    <w:rsid w:val="00E05F5A"/>
    <w:rsid w:val="00E3423C"/>
    <w:rsid w:val="00EC6E9E"/>
    <w:rsid w:val="00F0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Times" w:eastAsiaTheme="minorHAnsi" w:hAnsi="VNI-Times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BB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C0AE3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i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AC0AE3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AC0AE3"/>
    <w:pPr>
      <w:keepNext/>
      <w:overflowPunct w:val="0"/>
      <w:autoSpaceDE w:val="0"/>
      <w:autoSpaceDN w:val="0"/>
      <w:adjustRightInd w:val="0"/>
      <w:ind w:left="1440"/>
      <w:textAlignment w:val="baseline"/>
      <w:outlineLvl w:val="2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4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401"/>
  </w:style>
  <w:style w:type="paragraph" w:styleId="Footer">
    <w:name w:val="footer"/>
    <w:basedOn w:val="Normal"/>
    <w:link w:val="FooterChar"/>
    <w:uiPriority w:val="99"/>
    <w:semiHidden/>
    <w:unhideWhenUsed/>
    <w:rsid w:val="00212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401"/>
  </w:style>
  <w:style w:type="paragraph" w:styleId="BalloonText">
    <w:name w:val="Balloon Text"/>
    <w:basedOn w:val="Normal"/>
    <w:link w:val="BalloonTextChar"/>
    <w:uiPriority w:val="99"/>
    <w:semiHidden/>
    <w:unhideWhenUsed/>
    <w:rsid w:val="002124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40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67EBB"/>
    <w:pPr>
      <w:jc w:val="center"/>
    </w:pPr>
    <w:rPr>
      <w:b/>
      <w:bCs/>
      <w:iCs/>
      <w:sz w:val="38"/>
    </w:rPr>
  </w:style>
  <w:style w:type="character" w:customStyle="1" w:styleId="TitleChar">
    <w:name w:val="Title Char"/>
    <w:basedOn w:val="DefaultParagraphFont"/>
    <w:link w:val="Title"/>
    <w:rsid w:val="00D67EBB"/>
    <w:rPr>
      <w:rFonts w:eastAsia="Times New Roman" w:cs="Times New Roman"/>
      <w:b/>
      <w:bCs/>
      <w:iCs/>
      <w:sz w:val="38"/>
      <w:szCs w:val="24"/>
    </w:rPr>
  </w:style>
  <w:style w:type="character" w:customStyle="1" w:styleId="Heading1Char">
    <w:name w:val="Heading 1 Char"/>
    <w:basedOn w:val="DefaultParagraphFont"/>
    <w:link w:val="Heading1"/>
    <w:rsid w:val="00AC0AE3"/>
    <w:rPr>
      <w:rFonts w:eastAsia="Times New Roman" w:cs="Times New Roman"/>
      <w:b/>
      <w:i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AC0AE3"/>
    <w:rPr>
      <w:rFonts w:eastAsia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C0AE3"/>
    <w:rPr>
      <w:rFonts w:eastAsia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AC0AE3"/>
    <w:pPr>
      <w:overflowPunct w:val="0"/>
      <w:autoSpaceDE w:val="0"/>
      <w:autoSpaceDN w:val="0"/>
      <w:adjustRightInd w:val="0"/>
      <w:ind w:firstLine="720"/>
      <w:textAlignment w:val="baseline"/>
    </w:pPr>
    <w:rPr>
      <w:b/>
      <w:i/>
      <w:sz w:val="32"/>
      <w:szCs w:val="20"/>
    </w:rPr>
  </w:style>
  <w:style w:type="character" w:customStyle="1" w:styleId="BodyText2Char">
    <w:name w:val="Body Text 2 Char"/>
    <w:basedOn w:val="DefaultParagraphFont"/>
    <w:link w:val="BodyText2"/>
    <w:rsid w:val="00AC0AE3"/>
    <w:rPr>
      <w:rFonts w:eastAsia="Times New Roman" w:cs="Times New Roman"/>
      <w:b/>
      <w:i/>
      <w:sz w:val="32"/>
      <w:szCs w:val="20"/>
    </w:rPr>
  </w:style>
  <w:style w:type="paragraph" w:styleId="ListParagraph">
    <w:name w:val="List Paragraph"/>
    <w:basedOn w:val="Normal"/>
    <w:uiPriority w:val="34"/>
    <w:qFormat/>
    <w:rsid w:val="001005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embers\Application%20Data\Microsoft\Templates\SSD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SSDG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5F3DB-EAD5-4279-94A3-8021AA02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SSDG.dotx</Template>
  <TotalTime>20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SSDG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SSDG</dc:creator>
  <cp:keywords/>
  <dc:description/>
  <cp:lastModifiedBy>ADMIN</cp:lastModifiedBy>
  <cp:revision>7</cp:revision>
  <dcterms:created xsi:type="dcterms:W3CDTF">2007-02-26T04:03:00Z</dcterms:created>
  <dcterms:modified xsi:type="dcterms:W3CDTF">2011-03-24T11:29:00Z</dcterms:modified>
</cp:coreProperties>
</file>